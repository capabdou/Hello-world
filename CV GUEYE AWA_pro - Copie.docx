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708"/>
        <w:gridCol w:w="3027"/>
      </w:tblGrid>
      <w:tr w:rsidR="00F316AD" w:rsidRPr="001B3172" w14:paraId="0D541BC7" w14:textId="77777777" w:rsidTr="0011105F">
        <w:trPr>
          <w:trHeight w:val="1292"/>
        </w:trPr>
        <w:tc>
          <w:tcPr>
            <w:tcW w:w="9138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69B6A1A" w14:textId="56748F23" w:rsidR="00F316AD" w:rsidRPr="001B3172" w:rsidRDefault="00161549" w:rsidP="00F316AD">
            <w:pPr>
              <w:pStyle w:val="Titre"/>
              <w:rPr>
                <w:noProof/>
              </w:rPr>
            </w:pPr>
            <w:r>
              <w:rPr>
                <w:noProof/>
              </w:rPr>
              <w:t>AWA GUEYE</w:t>
            </w:r>
          </w:p>
          <w:p w14:paraId="334230BA" w14:textId="13A34CD0" w:rsidR="00F316AD" w:rsidRPr="001B3172" w:rsidRDefault="00C26428" w:rsidP="00D20DA9">
            <w:pPr>
              <w:pStyle w:val="Sous-titre"/>
              <w:rPr>
                <w:noProof/>
              </w:rPr>
            </w:pPr>
            <w:r>
              <w:rPr>
                <w:noProof/>
              </w:rPr>
              <w:t>Commis de cuisine</w:t>
            </w:r>
            <w:r w:rsidR="00F316AD" w:rsidRPr="001B3172">
              <w:rPr>
                <w:noProof/>
                <w:lang w:bidi="fr-FR"/>
              </w:rPr>
              <w:t xml:space="preserve"> </w:t>
            </w:r>
          </w:p>
        </w:tc>
      </w:tr>
      <w:tr w:rsidR="00F316AD" w:rsidRPr="001B3172" w14:paraId="61FD1F35" w14:textId="77777777" w:rsidTr="0011105F">
        <w:trPr>
          <w:trHeight w:val="735"/>
        </w:trPr>
        <w:tc>
          <w:tcPr>
            <w:tcW w:w="3403" w:type="dxa"/>
            <w:tcBorders>
              <w:top w:val="single" w:sz="24" w:space="0" w:color="BF9268" w:themeColor="accent2"/>
            </w:tcBorders>
            <w:vAlign w:val="center"/>
          </w:tcPr>
          <w:p w14:paraId="6EBA4A5A" w14:textId="2FA83861" w:rsidR="00F316AD" w:rsidRPr="001B3172" w:rsidRDefault="00161549" w:rsidP="00D20DA9">
            <w:pPr>
              <w:jc w:val="center"/>
              <w:rPr>
                <w:noProof/>
              </w:rPr>
            </w:pPr>
            <w:r w:rsidRPr="0011105F">
              <w:rPr>
                <w:noProof/>
                <w:sz w:val="22"/>
                <w:szCs w:val="22"/>
              </w:rPr>
              <w:t>34 C rue Baudouin IX</w:t>
            </w:r>
            <w:r w:rsidR="0070531E" w:rsidRPr="0011105F">
              <w:rPr>
                <w:noProof/>
                <w:sz w:val="22"/>
                <w:szCs w:val="22"/>
              </w:rPr>
              <w:t>, porte 203</w:t>
            </w:r>
            <w:r>
              <w:rPr>
                <w:noProof/>
              </w:rPr>
              <w:t xml:space="preserve"> 59650 Villeneuve d’Ascq</w:t>
            </w:r>
          </w:p>
        </w:tc>
        <w:tc>
          <w:tcPr>
            <w:tcW w:w="2708" w:type="dxa"/>
            <w:tcBorders>
              <w:top w:val="single" w:sz="24" w:space="0" w:color="BF9268" w:themeColor="accent2"/>
            </w:tcBorders>
            <w:vAlign w:val="center"/>
          </w:tcPr>
          <w:p w14:paraId="7BC34D36" w14:textId="4011BE74" w:rsidR="00F316AD" w:rsidRPr="001B3172" w:rsidRDefault="0016154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0768231172</w:t>
            </w:r>
          </w:p>
        </w:tc>
        <w:tc>
          <w:tcPr>
            <w:tcW w:w="3027" w:type="dxa"/>
            <w:tcBorders>
              <w:top w:val="single" w:sz="24" w:space="0" w:color="BF9268" w:themeColor="accent2"/>
            </w:tcBorders>
            <w:vAlign w:val="center"/>
          </w:tcPr>
          <w:p w14:paraId="0E760DD3" w14:textId="59AB8312" w:rsidR="00F316AD" w:rsidRPr="001B3172" w:rsidRDefault="00161549" w:rsidP="00D20DA9">
            <w:pPr>
              <w:jc w:val="center"/>
              <w:rPr>
                <w:noProof/>
              </w:rPr>
            </w:pPr>
            <w:r>
              <w:rPr>
                <w:noProof/>
              </w:rPr>
              <w:t>Awanatou18@gmail.com</w:t>
            </w:r>
            <w:r w:rsidR="00D20DA9" w:rsidRPr="001B3172">
              <w:rPr>
                <w:noProof/>
                <w:lang w:bidi="fr-FR"/>
              </w:rPr>
              <w:t xml:space="preserve"> </w:t>
            </w:r>
          </w:p>
        </w:tc>
      </w:tr>
      <w:tr w:rsidR="00CD50FD" w:rsidRPr="001B3172" w14:paraId="6C662287" w14:textId="77777777" w:rsidTr="0011105F">
        <w:trPr>
          <w:trHeight w:val="210"/>
        </w:trPr>
        <w:tc>
          <w:tcPr>
            <w:tcW w:w="3403" w:type="dxa"/>
            <w:tcBorders>
              <w:bottom w:val="single" w:sz="18" w:space="0" w:color="BF9268" w:themeColor="accent2"/>
            </w:tcBorders>
          </w:tcPr>
          <w:p w14:paraId="46A32000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2708" w:type="dxa"/>
            <w:vMerge w:val="restart"/>
            <w:shd w:val="clear" w:color="auto" w:fill="303848" w:themeFill="accent1"/>
            <w:vAlign w:val="center"/>
          </w:tcPr>
          <w:p w14:paraId="7B0F817A" w14:textId="77777777" w:rsidR="00CD50FD" w:rsidRPr="001B3172" w:rsidRDefault="0000000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460613821"/>
                <w:placeholder>
                  <w:docPart w:val="62BCCBDEAB6F4A7D9357BE6371B8A8BB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B3172">
                  <w:rPr>
                    <w:noProof/>
                    <w:lang w:bidi="fr-FR"/>
                  </w:rPr>
                  <w:t>OBJECTIF</w:t>
                </w:r>
              </w:sdtContent>
            </w:sdt>
          </w:p>
        </w:tc>
        <w:tc>
          <w:tcPr>
            <w:tcW w:w="3027" w:type="dxa"/>
            <w:tcBorders>
              <w:bottom w:val="single" w:sz="18" w:space="0" w:color="BF9268" w:themeColor="accent2"/>
            </w:tcBorders>
          </w:tcPr>
          <w:p w14:paraId="1CE73197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4AD901C7" w14:textId="77777777" w:rsidTr="0011105F">
        <w:trPr>
          <w:trHeight w:val="210"/>
        </w:trPr>
        <w:tc>
          <w:tcPr>
            <w:tcW w:w="3403" w:type="dxa"/>
            <w:tcBorders>
              <w:top w:val="single" w:sz="18" w:space="0" w:color="BF9268" w:themeColor="accent2"/>
            </w:tcBorders>
          </w:tcPr>
          <w:p w14:paraId="2547897C" w14:textId="77777777" w:rsidR="00CD50FD" w:rsidRPr="001B3172" w:rsidRDefault="00CD50FD" w:rsidP="00CD50FD">
            <w:pPr>
              <w:rPr>
                <w:noProof/>
              </w:rPr>
            </w:pPr>
          </w:p>
        </w:tc>
        <w:tc>
          <w:tcPr>
            <w:tcW w:w="2708" w:type="dxa"/>
            <w:vMerge/>
            <w:shd w:val="clear" w:color="auto" w:fill="303848" w:themeFill="accent1"/>
            <w:vAlign w:val="center"/>
          </w:tcPr>
          <w:p w14:paraId="44721803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3027" w:type="dxa"/>
            <w:tcBorders>
              <w:top w:val="single" w:sz="18" w:space="0" w:color="BF9268" w:themeColor="accent2"/>
            </w:tcBorders>
          </w:tcPr>
          <w:p w14:paraId="68100D3E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08980AC2" w14:textId="77777777" w:rsidTr="0011105F">
        <w:trPr>
          <w:trHeight w:val="1440"/>
        </w:trPr>
        <w:tc>
          <w:tcPr>
            <w:tcW w:w="9138" w:type="dxa"/>
            <w:gridSpan w:val="3"/>
            <w:vAlign w:val="center"/>
          </w:tcPr>
          <w:p w14:paraId="0B84EC9B" w14:textId="54F13FC7" w:rsidR="009F6CE3" w:rsidRDefault="008646D5" w:rsidP="00BD435D">
            <w:pPr>
              <w:pStyle w:val="Texte"/>
              <w:jc w:val="both"/>
              <w:rPr>
                <w:noProof/>
              </w:rPr>
            </w:pPr>
            <w:r>
              <w:rPr>
                <w:noProof/>
              </w:rPr>
              <w:t xml:space="preserve">Apres </w:t>
            </w:r>
            <w:r w:rsidR="009107BC">
              <w:rPr>
                <w:noProof/>
              </w:rPr>
              <w:t xml:space="preserve">avoir </w:t>
            </w:r>
            <w:r w:rsidR="009F6CE3">
              <w:rPr>
                <w:noProof/>
              </w:rPr>
              <w:t>aquis des années d’expériences en tant que technicienne de surface</w:t>
            </w:r>
            <w:r w:rsidR="00250ED4">
              <w:rPr>
                <w:noProof/>
              </w:rPr>
              <w:t xml:space="preserve">, </w:t>
            </w:r>
            <w:r w:rsidR="009F6CE3">
              <w:rPr>
                <w:noProof/>
              </w:rPr>
              <w:t>il est temps pour moi de m’orienter vers ma passion</w:t>
            </w:r>
            <w:r w:rsidR="009107BC">
              <w:rPr>
                <w:noProof/>
              </w:rPr>
              <w:t xml:space="preserve"> à savoir la cuisine</w:t>
            </w:r>
            <w:r w:rsidR="00C26428">
              <w:rPr>
                <w:noProof/>
              </w:rPr>
              <w:t xml:space="preserve">. </w:t>
            </w:r>
            <w:r w:rsidR="009F6CE3">
              <w:rPr>
                <w:noProof/>
              </w:rPr>
              <w:t xml:space="preserve">Pour atteindre cette objectif, je souhaiterai intégrer votre équipe afin d’apprendre et </w:t>
            </w:r>
            <w:r w:rsidR="00C26428">
              <w:rPr>
                <w:noProof/>
              </w:rPr>
              <w:t xml:space="preserve">de </w:t>
            </w:r>
            <w:r w:rsidR="009F6CE3">
              <w:rPr>
                <w:noProof/>
              </w:rPr>
              <w:t>monter en compétences avec vous</w:t>
            </w:r>
            <w:r>
              <w:rPr>
                <w:noProof/>
              </w:rPr>
              <w:t>.</w:t>
            </w:r>
            <w:r w:rsidR="00EE4A81">
              <w:rPr>
                <w:noProof/>
              </w:rPr>
              <w:t xml:space="preserve"> Je suis motivée et rigoureuse, vous trouverez en moi une femme qui a le sens du travail.</w:t>
            </w:r>
          </w:p>
          <w:p w14:paraId="02260B9C" w14:textId="6ACE6851" w:rsidR="0040233B" w:rsidRPr="001B3172" w:rsidRDefault="008646D5" w:rsidP="00D20DA9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CD50FD" w:rsidRPr="001B3172" w14:paraId="26391CA4" w14:textId="77777777" w:rsidTr="0011105F">
        <w:trPr>
          <w:trHeight w:val="220"/>
        </w:trPr>
        <w:tc>
          <w:tcPr>
            <w:tcW w:w="3403" w:type="dxa"/>
            <w:vMerge w:val="restart"/>
            <w:shd w:val="clear" w:color="auto" w:fill="F2F2F2" w:themeFill="background1" w:themeFillShade="F2"/>
            <w:vAlign w:val="center"/>
          </w:tcPr>
          <w:p w14:paraId="4BE178F7" w14:textId="77777777" w:rsidR="00CD50FD" w:rsidRPr="001B3172" w:rsidRDefault="00000000" w:rsidP="00D20DA9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-1907296240"/>
                <w:placeholder>
                  <w:docPart w:val="06F95CB82AED49388E68BB3CBEB0756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B3172">
                  <w:rPr>
                    <w:noProof/>
                    <w:lang w:bidi="fr-FR"/>
                  </w:rPr>
                  <w:t>ÉDUCATION</w:t>
                </w:r>
              </w:sdtContent>
            </w:sdt>
            <w:r w:rsidR="00D26A79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908075200"/>
                <w:placeholder>
                  <w:docPart w:val="3BFCA3EC3FD8437EAB66E155CE91D855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</w:tc>
        <w:tc>
          <w:tcPr>
            <w:tcW w:w="2708" w:type="dxa"/>
            <w:vMerge w:val="restart"/>
            <w:shd w:val="clear" w:color="auto" w:fill="303848" w:themeFill="accent1"/>
            <w:vAlign w:val="center"/>
          </w:tcPr>
          <w:p w14:paraId="23EA66F3" w14:textId="77777777" w:rsidR="00CD50FD" w:rsidRPr="001B3172" w:rsidRDefault="00000000" w:rsidP="00D20DA9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748876717"/>
                <w:placeholder>
                  <w:docPart w:val="E4EBFF720D6A4B5D98097281B5C6045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B3172">
                  <w:rPr>
                    <w:noProof/>
                    <w:lang w:bidi="fr-FR"/>
                  </w:rPr>
                  <w:t>EXPÉRIENCE</w:t>
                </w:r>
              </w:sdtContent>
            </w:sdt>
          </w:p>
        </w:tc>
        <w:tc>
          <w:tcPr>
            <w:tcW w:w="3027" w:type="dxa"/>
            <w:tcBorders>
              <w:bottom w:val="single" w:sz="18" w:space="0" w:color="BF9268" w:themeColor="accent2"/>
            </w:tcBorders>
          </w:tcPr>
          <w:p w14:paraId="727C50EA" w14:textId="77777777" w:rsidR="00CD50FD" w:rsidRPr="001B3172" w:rsidRDefault="00CD50FD">
            <w:pPr>
              <w:rPr>
                <w:noProof/>
              </w:rPr>
            </w:pPr>
          </w:p>
        </w:tc>
      </w:tr>
      <w:tr w:rsidR="00CD50FD" w:rsidRPr="001B3172" w14:paraId="1560346D" w14:textId="77777777" w:rsidTr="0011105F">
        <w:trPr>
          <w:trHeight w:val="220"/>
        </w:trPr>
        <w:tc>
          <w:tcPr>
            <w:tcW w:w="3403" w:type="dxa"/>
            <w:vMerge/>
            <w:shd w:val="clear" w:color="auto" w:fill="F2F2F2" w:themeFill="background1" w:themeFillShade="F2"/>
            <w:vAlign w:val="center"/>
          </w:tcPr>
          <w:p w14:paraId="780C8E53" w14:textId="77777777" w:rsidR="00CD50FD" w:rsidRPr="001B3172" w:rsidRDefault="00CD50FD" w:rsidP="0040233B">
            <w:pPr>
              <w:pStyle w:val="Titre2"/>
              <w:rPr>
                <w:noProof/>
              </w:rPr>
            </w:pPr>
          </w:p>
        </w:tc>
        <w:tc>
          <w:tcPr>
            <w:tcW w:w="2708" w:type="dxa"/>
            <w:vMerge/>
            <w:shd w:val="clear" w:color="auto" w:fill="303848" w:themeFill="accent1"/>
            <w:vAlign w:val="center"/>
          </w:tcPr>
          <w:p w14:paraId="14BD02B0" w14:textId="77777777" w:rsidR="00CD50FD" w:rsidRPr="001B3172" w:rsidRDefault="00CD50FD" w:rsidP="0040233B">
            <w:pPr>
              <w:pStyle w:val="Titre1"/>
              <w:rPr>
                <w:noProof/>
              </w:rPr>
            </w:pPr>
          </w:p>
        </w:tc>
        <w:tc>
          <w:tcPr>
            <w:tcW w:w="3027" w:type="dxa"/>
          </w:tcPr>
          <w:p w14:paraId="321CC938" w14:textId="77777777" w:rsidR="00CD50FD" w:rsidRPr="001B3172" w:rsidRDefault="00CD50FD">
            <w:pPr>
              <w:rPr>
                <w:noProof/>
              </w:rPr>
            </w:pPr>
          </w:p>
        </w:tc>
      </w:tr>
      <w:tr w:rsidR="0040233B" w:rsidRPr="001B3172" w14:paraId="3BD1F878" w14:textId="77777777" w:rsidTr="0011105F">
        <w:trPr>
          <w:trHeight w:val="3600"/>
        </w:trPr>
        <w:tc>
          <w:tcPr>
            <w:tcW w:w="3403" w:type="dxa"/>
            <w:shd w:val="clear" w:color="auto" w:fill="F2F2F2" w:themeFill="background1" w:themeFillShade="F2"/>
          </w:tcPr>
          <w:p w14:paraId="26C7ED3A" w14:textId="77777777" w:rsidR="0040233B" w:rsidRPr="001B3172" w:rsidRDefault="0040233B" w:rsidP="0040233B">
            <w:pPr>
              <w:pStyle w:val="Texte"/>
              <w:rPr>
                <w:noProof/>
              </w:rPr>
            </w:pPr>
          </w:p>
          <w:p w14:paraId="228D785A" w14:textId="720D33D7" w:rsidR="008646D5" w:rsidRPr="008646D5" w:rsidRDefault="008646D5" w:rsidP="008646D5">
            <w:pPr>
              <w:pStyle w:val="Texte"/>
              <w:rPr>
                <w:noProof/>
              </w:rPr>
            </w:pPr>
            <w:r w:rsidRPr="008646D5">
              <w:rPr>
                <w:b/>
                <w:bCs/>
                <w:noProof/>
              </w:rPr>
              <w:t>Crefo 486 heures</w:t>
            </w:r>
            <w:r>
              <w:rPr>
                <w:noProof/>
              </w:rPr>
              <w:t>: LIRE,  ECRIRE , AGIR</w:t>
            </w:r>
          </w:p>
          <w:p w14:paraId="0964DE29" w14:textId="77777777" w:rsidR="008646D5" w:rsidRDefault="008646D5" w:rsidP="00FB36FC">
            <w:pPr>
              <w:pStyle w:val="Texte"/>
              <w:rPr>
                <w:noProof/>
              </w:rPr>
            </w:pPr>
          </w:p>
          <w:p w14:paraId="1A8D5561" w14:textId="146BDF5E" w:rsidR="00D20DA9" w:rsidRDefault="008646D5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Sénégal : </w:t>
            </w:r>
            <w:r w:rsidR="00FB36FC">
              <w:rPr>
                <w:noProof/>
              </w:rPr>
              <w:t>Niveau élémentaire générale</w:t>
            </w:r>
          </w:p>
          <w:p w14:paraId="67A511E2" w14:textId="77777777" w:rsidR="002D10AB" w:rsidRPr="002D10AB" w:rsidRDefault="002D10AB" w:rsidP="008646D5">
            <w:pPr>
              <w:pStyle w:val="Texte"/>
            </w:pPr>
          </w:p>
          <w:p w14:paraId="00157479" w14:textId="77777777" w:rsidR="00872B89" w:rsidRDefault="00CF7C06" w:rsidP="0040233B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E64D23C" w14:textId="77777777" w:rsidR="00872B89" w:rsidRDefault="00872B89" w:rsidP="0040233B">
            <w:pPr>
              <w:pStyle w:val="Texte"/>
              <w:rPr>
                <w:noProof/>
              </w:rPr>
            </w:pPr>
          </w:p>
          <w:p w14:paraId="075894AC" w14:textId="77777777" w:rsidR="00D20DA9" w:rsidRDefault="00872B89" w:rsidP="0040233B">
            <w:pPr>
              <w:pStyle w:val="Texte"/>
              <w:rPr>
                <w:rStyle w:val="Distinguer"/>
                <w:noProof/>
              </w:rPr>
            </w:pPr>
            <w:r w:rsidRPr="00872B89">
              <w:rPr>
                <w:rFonts w:cs="Times New Roman (Body CS)"/>
                <w:noProof/>
                <w:color w:val="303848" w:themeColor="accent1"/>
                <w:spacing w:val="80"/>
                <w:sz w:val="24"/>
                <w:lang w:bidi="fr-FR"/>
              </w:rPr>
              <w:t>PRINCIPALES QUALITES</w:t>
            </w:r>
            <w:r>
              <w:rPr>
                <w:noProof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1326398872"/>
                <w:placeholder>
                  <w:docPart w:val="A9CF9E7275D84E4FB1CFBD363ECE750B"/>
                </w:placeholder>
                <w:temporary/>
                <w:showingPlcHdr/>
                <w15:appearance w15:val="hidden"/>
                <w:text/>
              </w:sdtPr>
              <w:sdtContent>
                <w:r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  <w:p w14:paraId="44E90CEB" w14:textId="77777777" w:rsidR="00872B89" w:rsidRDefault="00872B89" w:rsidP="00872B89"/>
          <w:p w14:paraId="2BB16677" w14:textId="77777777" w:rsidR="009C14A5" w:rsidRDefault="00872B89" w:rsidP="00872B89">
            <w:pPr>
              <w:rPr>
                <w:noProof/>
                <w:color w:val="404040" w:themeColor="text1" w:themeTint="BF"/>
                <w:sz w:val="20"/>
              </w:rPr>
            </w:pPr>
            <w:r w:rsidRPr="00872B89">
              <w:rPr>
                <w:noProof/>
                <w:color w:val="404040" w:themeColor="text1" w:themeTint="BF"/>
                <w:sz w:val="20"/>
              </w:rPr>
              <w:t>Réactif – Disponible – Autonome</w:t>
            </w:r>
          </w:p>
          <w:p w14:paraId="601477C2" w14:textId="77777777" w:rsidR="009C14A5" w:rsidRDefault="009C14A5" w:rsidP="00872B89">
            <w:pPr>
              <w:rPr>
                <w:color w:val="404040" w:themeColor="text1" w:themeTint="BF"/>
                <w:sz w:val="20"/>
              </w:rPr>
            </w:pPr>
          </w:p>
          <w:p w14:paraId="092DEA3F" w14:textId="77777777" w:rsidR="009C14A5" w:rsidRDefault="009C14A5" w:rsidP="00872B89">
            <w:pPr>
              <w:rPr>
                <w:color w:val="404040" w:themeColor="text1" w:themeTint="BF"/>
                <w:sz w:val="20"/>
              </w:rPr>
            </w:pPr>
          </w:p>
          <w:p w14:paraId="6B583A73" w14:textId="77777777" w:rsidR="009C14A5" w:rsidRDefault="009C14A5" w:rsidP="00872B89">
            <w:pPr>
              <w:rPr>
                <w:color w:val="404040" w:themeColor="text1" w:themeTint="BF"/>
                <w:sz w:val="20"/>
              </w:rPr>
            </w:pPr>
          </w:p>
          <w:p w14:paraId="409637B7" w14:textId="77777777" w:rsidR="00872B89" w:rsidRDefault="00000000" w:rsidP="00872B89">
            <w:pPr>
              <w:rPr>
                <w:rStyle w:val="Distinguer"/>
                <w:noProof/>
              </w:rPr>
            </w:pPr>
            <w:sdt>
              <w:sdtPr>
                <w:rPr>
                  <w:noProof/>
                  <w:color w:val="BF9268" w:themeColor="accent2"/>
                </w:rPr>
                <w:id w:val="1066377136"/>
                <w:placeholder>
                  <w:docPart w:val="F29D21A69EFB41AF8100CF73AB9F07D1"/>
                </w:placeholder>
                <w:temporary/>
                <w:showingPlcHdr/>
                <w15:appearance w15:val="hidden"/>
                <w:text/>
              </w:sdtPr>
              <w:sdtContent>
                <w:r w:rsidR="0011105F" w:rsidRPr="0011105F">
                  <w:rPr>
                    <w:rFonts w:cs="Times New Roman (Body CS)"/>
                    <w:noProof/>
                    <w:color w:val="303848" w:themeColor="accent1"/>
                    <w:spacing w:val="80"/>
                    <w:lang w:bidi="fr-FR"/>
                  </w:rPr>
                  <w:t>COMPÉTENCES-CLÉS</w:t>
                </w:r>
              </w:sdtContent>
            </w:sdt>
            <w:r w:rsidR="0011105F" w:rsidRPr="001B3172">
              <w:rPr>
                <w:noProof/>
                <w:lang w:bidi="fr-FR"/>
              </w:rPr>
              <w:t xml:space="preserve"> </w:t>
            </w:r>
            <w:sdt>
              <w:sdtPr>
                <w:rPr>
                  <w:rStyle w:val="Distinguer"/>
                  <w:noProof/>
                </w:rPr>
                <w:id w:val="-1622227774"/>
                <w:placeholder>
                  <w:docPart w:val="C5EB5BB8FA2846598E8C42265B03129A"/>
                </w:placeholder>
                <w:temporary/>
                <w:showingPlcHdr/>
                <w15:appearance w15:val="hidden"/>
                <w:text/>
              </w:sdtPr>
              <w:sdtContent>
                <w:r w:rsidR="0011105F" w:rsidRPr="001B3172">
                  <w:rPr>
                    <w:rStyle w:val="Distinguer"/>
                    <w:noProof/>
                    <w:lang w:bidi="fr-FR"/>
                  </w:rPr>
                  <w:t>—</w:t>
                </w:r>
              </w:sdtContent>
            </w:sdt>
          </w:p>
          <w:p w14:paraId="185D1BF5" w14:textId="77777777" w:rsidR="0011105F" w:rsidRDefault="0011105F" w:rsidP="00872B89">
            <w:pPr>
              <w:rPr>
                <w:rStyle w:val="Distinguer"/>
              </w:rPr>
            </w:pPr>
          </w:p>
          <w:p w14:paraId="1899C529" w14:textId="77777777" w:rsidR="0011105F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>Acceuil du client, conseil</w:t>
            </w:r>
          </w:p>
          <w:p w14:paraId="7A0EDF60" w14:textId="77777777" w:rsidR="0011105F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Service auprès du client </w:t>
            </w:r>
          </w:p>
          <w:p w14:paraId="61EAE174" w14:textId="04924287" w:rsidR="0011105F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Entretien des rayons </w:t>
            </w:r>
          </w:p>
          <w:p w14:paraId="5E5DAA95" w14:textId="77777777" w:rsidR="0011105F" w:rsidRPr="00C71C32" w:rsidRDefault="0011105F" w:rsidP="0011105F">
            <w:pPr>
              <w:pStyle w:val="Texte"/>
              <w:rPr>
                <w:noProof/>
              </w:rPr>
            </w:pPr>
            <w:r>
              <w:rPr>
                <w:noProof/>
              </w:rPr>
              <w:t>Rotation des produits</w:t>
            </w:r>
          </w:p>
          <w:p w14:paraId="3B112F19" w14:textId="46AEB15E" w:rsidR="0011105F" w:rsidRPr="00872B89" w:rsidRDefault="0011105F" w:rsidP="00872B89"/>
        </w:tc>
        <w:tc>
          <w:tcPr>
            <w:tcW w:w="5735" w:type="dxa"/>
            <w:gridSpan w:val="2"/>
            <w:vAlign w:val="center"/>
          </w:tcPr>
          <w:p w14:paraId="1833640F" w14:textId="77777777" w:rsidR="00B32D46" w:rsidRDefault="00B32D46" w:rsidP="00B32D46">
            <w:pPr>
              <w:pStyle w:val="SmallText"/>
              <w:rPr>
                <w:noProof/>
              </w:rPr>
            </w:pPr>
          </w:p>
          <w:p w14:paraId="6EF14EC9" w14:textId="5317F995" w:rsidR="002D10AB" w:rsidRPr="001B3172" w:rsidRDefault="002D10AB" w:rsidP="002D10AB">
            <w:pPr>
              <w:pStyle w:val="SmallText"/>
              <w:rPr>
                <w:noProof/>
              </w:rPr>
            </w:pPr>
            <w:r>
              <w:rPr>
                <w:noProof/>
              </w:rPr>
              <w:t>2020 – 2022 SAMSIC II</w:t>
            </w:r>
          </w:p>
          <w:p w14:paraId="3A6877FF" w14:textId="77777777" w:rsidR="002D10AB" w:rsidRDefault="002D10AB" w:rsidP="002D10AB">
            <w:pPr>
              <w:pStyle w:val="Texte"/>
              <w:rPr>
                <w:noProof/>
              </w:rPr>
            </w:pPr>
            <w:r w:rsidRPr="00FB36FC">
              <w:rPr>
                <w:b/>
                <w:bCs/>
                <w:noProof/>
              </w:rPr>
              <w:t>Technici</w:t>
            </w:r>
            <w:r>
              <w:rPr>
                <w:b/>
                <w:bCs/>
                <w:noProof/>
              </w:rPr>
              <w:t>e</w:t>
            </w:r>
            <w:r w:rsidRPr="00FB36FC">
              <w:rPr>
                <w:b/>
                <w:bCs/>
                <w:noProof/>
              </w:rPr>
              <w:t>nne de surface</w:t>
            </w:r>
            <w:r w:rsidRPr="001B3172">
              <w:rPr>
                <w:noProof/>
                <w:color w:val="BE9268"/>
                <w:lang w:bidi="fr-FR"/>
              </w:rPr>
              <w:t xml:space="preserve"> • </w:t>
            </w:r>
            <w:r>
              <w:rPr>
                <w:noProof/>
              </w:rPr>
              <w:t>nettoyer et laver les sols et les vitres, dépoussiérer le mobilier, aérer les locaux et les dépolluer</w:t>
            </w:r>
          </w:p>
          <w:p w14:paraId="23181BDA" w14:textId="77777777" w:rsidR="002D10AB" w:rsidRDefault="002D10AB" w:rsidP="00B32D46">
            <w:pPr>
              <w:pStyle w:val="SmallText"/>
              <w:rPr>
                <w:noProof/>
              </w:rPr>
            </w:pPr>
          </w:p>
          <w:p w14:paraId="1F9CAAFB" w14:textId="187D89B1" w:rsidR="00B32D46" w:rsidRPr="001B3172" w:rsidRDefault="00B32D46" w:rsidP="00B32D46">
            <w:pPr>
              <w:pStyle w:val="SmallText"/>
              <w:rPr>
                <w:noProof/>
              </w:rPr>
            </w:pPr>
            <w:r>
              <w:rPr>
                <w:noProof/>
              </w:rPr>
              <w:t>2018 – 2021 ART’PROPRETE</w:t>
            </w:r>
          </w:p>
          <w:p w14:paraId="7D0A1904" w14:textId="7AA7DF1E" w:rsidR="00CF7C06" w:rsidRDefault="002D10AB" w:rsidP="00D20DA9">
            <w:pPr>
              <w:pStyle w:val="Texte"/>
              <w:rPr>
                <w:noProof/>
              </w:rPr>
            </w:pPr>
            <w:r w:rsidRPr="002D10AB">
              <w:rPr>
                <w:b/>
                <w:bCs/>
                <w:noProof/>
                <w:lang w:bidi="fr-FR"/>
              </w:rPr>
              <w:t>Femme de chambre</w:t>
            </w:r>
            <w:r w:rsidR="00B32D46" w:rsidRPr="001B3172">
              <w:rPr>
                <w:noProof/>
                <w:color w:val="BE9268"/>
                <w:lang w:bidi="fr-FR"/>
              </w:rPr>
              <w:t xml:space="preserve"> • </w:t>
            </w:r>
            <w:r>
              <w:rPr>
                <w:noProof/>
              </w:rPr>
              <w:t>Approvisionner un chariot de ménage/chariot de linge, désinfecter et décontaminer un équiement, controler la conformiter d’un équiment, d’une machine, d’une installaion</w:t>
            </w:r>
          </w:p>
          <w:p w14:paraId="2787A2E6" w14:textId="63A2F126" w:rsidR="0040233B" w:rsidRPr="001B3172" w:rsidRDefault="00D20DA9" w:rsidP="00D20DA9">
            <w:pPr>
              <w:pStyle w:val="Texte"/>
              <w:rPr>
                <w:noProof/>
                <w:sz w:val="21"/>
              </w:rPr>
            </w:pPr>
            <w:r w:rsidRPr="001B3172">
              <w:rPr>
                <w:noProof/>
                <w:sz w:val="21"/>
                <w:lang w:bidi="fr-FR"/>
              </w:rPr>
              <w:t xml:space="preserve">  </w:t>
            </w:r>
          </w:p>
          <w:p w14:paraId="68F74248" w14:textId="3B33DE4B" w:rsidR="00B32D46" w:rsidRPr="001B3172" w:rsidRDefault="00B32D46" w:rsidP="00B32D46">
            <w:pPr>
              <w:pStyle w:val="SmallText"/>
              <w:rPr>
                <w:noProof/>
              </w:rPr>
            </w:pPr>
            <w:r>
              <w:rPr>
                <w:noProof/>
              </w:rPr>
              <w:t>2020 – 2021 SAM</w:t>
            </w:r>
            <w:r w:rsidR="00872B89">
              <w:rPr>
                <w:noProof/>
              </w:rPr>
              <w:t>SIC</w:t>
            </w:r>
            <w:r>
              <w:rPr>
                <w:noProof/>
              </w:rPr>
              <w:t xml:space="preserve"> II</w:t>
            </w:r>
          </w:p>
          <w:p w14:paraId="5EC2CDE9" w14:textId="2B40B708" w:rsidR="009C14A5" w:rsidRDefault="00B32D46" w:rsidP="009C14A5">
            <w:pPr>
              <w:pStyle w:val="Texte"/>
              <w:rPr>
                <w:noProof/>
              </w:rPr>
            </w:pPr>
            <w:r w:rsidRPr="00FB36FC">
              <w:rPr>
                <w:b/>
                <w:bCs/>
                <w:noProof/>
              </w:rPr>
              <w:t>Technici</w:t>
            </w:r>
            <w:r>
              <w:rPr>
                <w:b/>
                <w:bCs/>
                <w:noProof/>
              </w:rPr>
              <w:t>e</w:t>
            </w:r>
            <w:r w:rsidRPr="00FB36FC">
              <w:rPr>
                <w:b/>
                <w:bCs/>
                <w:noProof/>
              </w:rPr>
              <w:t>nne de surface</w:t>
            </w:r>
            <w:r w:rsidRPr="001B3172">
              <w:rPr>
                <w:noProof/>
                <w:color w:val="BE9268"/>
                <w:lang w:bidi="fr-FR"/>
              </w:rPr>
              <w:t xml:space="preserve"> • </w:t>
            </w:r>
            <w:r w:rsidR="009C14A5">
              <w:rPr>
                <w:noProof/>
              </w:rPr>
              <w:t>nettoyer et laver les sols et les vitres, dépoussiérer le mobilier, aérer les locaux et les dépolluer</w:t>
            </w:r>
          </w:p>
          <w:p w14:paraId="1AA96F19" w14:textId="77562262" w:rsidR="00B32D46" w:rsidRDefault="00B32D46" w:rsidP="00B32D46"/>
          <w:p w14:paraId="351A962C" w14:textId="6297A7CA" w:rsidR="00B32D46" w:rsidRPr="001B3172" w:rsidRDefault="00B32D46" w:rsidP="00B32D46">
            <w:pPr>
              <w:pStyle w:val="SmallText"/>
              <w:rPr>
                <w:noProof/>
              </w:rPr>
            </w:pPr>
            <w:r>
              <w:rPr>
                <w:noProof/>
              </w:rPr>
              <w:t>20</w:t>
            </w:r>
            <w:r w:rsidR="008646D5">
              <w:rPr>
                <w:noProof/>
              </w:rPr>
              <w:t>09</w:t>
            </w:r>
            <w:r>
              <w:rPr>
                <w:noProof/>
              </w:rPr>
              <w:t xml:space="preserve"> -2016 </w:t>
            </w:r>
            <w:r w:rsidR="002D10AB">
              <w:rPr>
                <w:noProof/>
              </w:rPr>
              <w:t>Coiffeuse</w:t>
            </w:r>
            <w:r>
              <w:rPr>
                <w:noProof/>
              </w:rPr>
              <w:t xml:space="preserve"> (Dakar - Sénégal)</w:t>
            </w:r>
          </w:p>
          <w:p w14:paraId="2114F399" w14:textId="79B4C03F" w:rsidR="0040233B" w:rsidRPr="001B3172" w:rsidRDefault="0040233B" w:rsidP="002D10AB">
            <w:pPr>
              <w:pStyle w:val="Texte"/>
              <w:rPr>
                <w:noProof/>
              </w:rPr>
            </w:pPr>
          </w:p>
        </w:tc>
      </w:tr>
      <w:tr w:rsidR="00873241" w:rsidRPr="001B3172" w14:paraId="08091542" w14:textId="77777777" w:rsidTr="0011105F">
        <w:trPr>
          <w:trHeight w:val="220"/>
        </w:trPr>
        <w:tc>
          <w:tcPr>
            <w:tcW w:w="3403" w:type="dxa"/>
            <w:vMerge w:val="restart"/>
            <w:shd w:val="clear" w:color="auto" w:fill="F2F2F2" w:themeFill="background1" w:themeFillShade="F2"/>
            <w:vAlign w:val="center"/>
          </w:tcPr>
          <w:p w14:paraId="72D33D21" w14:textId="77777777" w:rsidR="0011105F" w:rsidRPr="00C71C32" w:rsidRDefault="0011105F" w:rsidP="0011105F">
            <w:pPr>
              <w:pStyle w:val="Texte"/>
              <w:rPr>
                <w:noProof/>
              </w:rPr>
            </w:pPr>
            <w:bookmarkStart w:id="0" w:name="_Hlk74341801"/>
            <w:r>
              <w:rPr>
                <w:noProof/>
              </w:rPr>
              <w:t>Inventaire</w:t>
            </w:r>
          </w:p>
          <w:p w14:paraId="0135DCCE" w14:textId="5C67F85A" w:rsidR="00873241" w:rsidRPr="001B3172" w:rsidRDefault="00873241" w:rsidP="00D20DA9">
            <w:pPr>
              <w:pStyle w:val="Titre2"/>
              <w:rPr>
                <w:noProof/>
              </w:rPr>
            </w:pPr>
          </w:p>
        </w:tc>
        <w:tc>
          <w:tcPr>
            <w:tcW w:w="2708" w:type="dxa"/>
            <w:vMerge w:val="restart"/>
            <w:shd w:val="clear" w:color="auto" w:fill="303848" w:themeFill="accent1"/>
            <w:vAlign w:val="center"/>
          </w:tcPr>
          <w:p w14:paraId="0A6469B6" w14:textId="545B0102" w:rsidR="00873241" w:rsidRPr="001B3172" w:rsidRDefault="00873241" w:rsidP="00D20DA9">
            <w:pPr>
              <w:pStyle w:val="Titre1"/>
              <w:rPr>
                <w:noProof/>
              </w:rPr>
            </w:pPr>
            <w:r>
              <w:rPr>
                <w:noProof/>
              </w:rPr>
              <w:t>DIVERS</w:t>
            </w:r>
            <w:r w:rsidRPr="001B3172">
              <w:rPr>
                <w:noProof/>
                <w:lang w:bidi="fr-FR"/>
              </w:rPr>
              <w:t xml:space="preserve"> </w:t>
            </w:r>
          </w:p>
        </w:tc>
        <w:tc>
          <w:tcPr>
            <w:tcW w:w="3027" w:type="dxa"/>
            <w:tcBorders>
              <w:bottom w:val="single" w:sz="18" w:space="0" w:color="BF9268" w:themeColor="accent2"/>
            </w:tcBorders>
          </w:tcPr>
          <w:p w14:paraId="4938184D" w14:textId="77777777" w:rsidR="00873241" w:rsidRPr="001B3172" w:rsidRDefault="00873241">
            <w:pPr>
              <w:rPr>
                <w:noProof/>
              </w:rPr>
            </w:pPr>
          </w:p>
        </w:tc>
      </w:tr>
      <w:tr w:rsidR="00873241" w:rsidRPr="001B3172" w14:paraId="3654EEC6" w14:textId="77777777" w:rsidTr="0011105F">
        <w:trPr>
          <w:trHeight w:val="220"/>
        </w:trPr>
        <w:tc>
          <w:tcPr>
            <w:tcW w:w="3403" w:type="dxa"/>
            <w:vMerge/>
            <w:shd w:val="clear" w:color="auto" w:fill="F2F2F2" w:themeFill="background1" w:themeFillShade="F2"/>
            <w:vAlign w:val="center"/>
          </w:tcPr>
          <w:p w14:paraId="5F814783" w14:textId="77777777" w:rsidR="00873241" w:rsidRPr="001B3172" w:rsidRDefault="00873241" w:rsidP="00CD50FD">
            <w:pPr>
              <w:pStyle w:val="Titre2"/>
              <w:rPr>
                <w:noProof/>
                <w:spacing w:val="32"/>
              </w:rPr>
            </w:pPr>
          </w:p>
        </w:tc>
        <w:tc>
          <w:tcPr>
            <w:tcW w:w="2708" w:type="dxa"/>
            <w:vMerge/>
            <w:shd w:val="clear" w:color="auto" w:fill="303848" w:themeFill="accent1"/>
            <w:vAlign w:val="center"/>
          </w:tcPr>
          <w:p w14:paraId="7DA151D1" w14:textId="77777777" w:rsidR="00873241" w:rsidRPr="001B3172" w:rsidRDefault="00873241" w:rsidP="00CD50FD">
            <w:pPr>
              <w:pStyle w:val="Titre1"/>
              <w:rPr>
                <w:noProof/>
              </w:rPr>
            </w:pPr>
          </w:p>
        </w:tc>
        <w:tc>
          <w:tcPr>
            <w:tcW w:w="3027" w:type="dxa"/>
          </w:tcPr>
          <w:p w14:paraId="30CCA7FA" w14:textId="77777777" w:rsidR="00873241" w:rsidRPr="001B3172" w:rsidRDefault="00873241">
            <w:pPr>
              <w:rPr>
                <w:noProof/>
              </w:rPr>
            </w:pPr>
          </w:p>
        </w:tc>
      </w:tr>
      <w:tr w:rsidR="00873241" w:rsidRPr="001B3172" w14:paraId="5DB77101" w14:textId="77777777" w:rsidTr="0011105F">
        <w:trPr>
          <w:trHeight w:val="1728"/>
        </w:trPr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20AAF8CE" w14:textId="4D7A8299" w:rsidR="00873241" w:rsidRPr="00C71C32" w:rsidRDefault="00873241" w:rsidP="00C71C32"/>
          <w:p w14:paraId="42C12163" w14:textId="77777777" w:rsidR="00873241" w:rsidRPr="001B3172" w:rsidRDefault="00873241" w:rsidP="00CD50FD">
            <w:pPr>
              <w:pStyle w:val="Texte"/>
              <w:rPr>
                <w:noProof/>
              </w:rPr>
            </w:pPr>
          </w:p>
        </w:tc>
        <w:tc>
          <w:tcPr>
            <w:tcW w:w="5735" w:type="dxa"/>
            <w:gridSpan w:val="2"/>
            <w:vAlign w:val="center"/>
          </w:tcPr>
          <w:p w14:paraId="42429A58" w14:textId="77777777" w:rsidR="00873241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>Goût du contact</w:t>
            </w:r>
          </w:p>
          <w:p w14:paraId="1027FC09" w14:textId="77777777" w:rsidR="00873241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Dynamique </w:t>
            </w:r>
          </w:p>
          <w:p w14:paraId="68FCA57B" w14:textId="77777777" w:rsidR="00873241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>Sérieuse et efficace</w:t>
            </w:r>
          </w:p>
          <w:p w14:paraId="3F655313" w14:textId="77777777" w:rsidR="00873241" w:rsidRPr="00FB36FC" w:rsidRDefault="00873241" w:rsidP="00FB36FC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Souriante et attentionné </w:t>
            </w:r>
          </w:p>
          <w:p w14:paraId="0047CE06" w14:textId="77777777" w:rsidR="00873241" w:rsidRPr="001B3172" w:rsidRDefault="00873241" w:rsidP="00CD50FD">
            <w:pPr>
              <w:pStyle w:val="Texte"/>
              <w:rPr>
                <w:noProof/>
              </w:rPr>
            </w:pPr>
          </w:p>
        </w:tc>
      </w:tr>
      <w:bookmarkEnd w:id="0"/>
    </w:tbl>
    <w:p w14:paraId="59E24E1D" w14:textId="77777777" w:rsidR="00C55D85" w:rsidRPr="001B3172" w:rsidRDefault="00C55D85">
      <w:pPr>
        <w:rPr>
          <w:noProof/>
        </w:rPr>
      </w:pPr>
    </w:p>
    <w:sectPr w:rsidR="00C55D85" w:rsidRPr="001B3172" w:rsidSect="00B43834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1559" w14:textId="77777777" w:rsidR="00B43834" w:rsidRDefault="00B43834" w:rsidP="00F316AD">
      <w:r>
        <w:separator/>
      </w:r>
    </w:p>
  </w:endnote>
  <w:endnote w:type="continuationSeparator" w:id="0">
    <w:p w14:paraId="15B53CDE" w14:textId="77777777" w:rsidR="00B43834" w:rsidRDefault="00B4383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52BF" w14:textId="1003D20C" w:rsidR="009107BC" w:rsidRDefault="009107B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D9DCEA1" wp14:editId="779141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70246788" name="Zone de texte 2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D2980" w14:textId="64DDDBCE" w:rsidR="009107BC" w:rsidRPr="009107BC" w:rsidRDefault="009107BC" w:rsidP="009107B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07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DCEA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0 - Public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66D2980" w14:textId="64DDDBCE" w:rsidR="009107BC" w:rsidRPr="009107BC" w:rsidRDefault="009107BC" w:rsidP="009107B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07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6C0A" w14:textId="65364364" w:rsidR="009107BC" w:rsidRDefault="009107B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DC442AB" wp14:editId="326F5109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152735367" name="Zone de texte 3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4D7F82" w14:textId="4B215898" w:rsidR="009107BC" w:rsidRPr="009107BC" w:rsidRDefault="009107BC" w:rsidP="009107B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07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442AB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0 - Public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F4D7F82" w14:textId="4B215898" w:rsidR="009107BC" w:rsidRPr="009107BC" w:rsidRDefault="009107BC" w:rsidP="009107B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07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5E7D" w14:textId="3FF3A7E0" w:rsidR="009107BC" w:rsidRDefault="009107B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7C25F4" wp14:editId="64A3597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702160713" name="Zone de texte 1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378C1" w14:textId="3F9C7A33" w:rsidR="009107BC" w:rsidRPr="009107BC" w:rsidRDefault="009107BC" w:rsidP="009107B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107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C25F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0 -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6E378C1" w14:textId="3F9C7A33" w:rsidR="009107BC" w:rsidRPr="009107BC" w:rsidRDefault="009107BC" w:rsidP="009107B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107B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8A53" w14:textId="77777777" w:rsidR="00B43834" w:rsidRDefault="00B43834" w:rsidP="00F316AD">
      <w:r>
        <w:separator/>
      </w:r>
    </w:p>
  </w:footnote>
  <w:footnote w:type="continuationSeparator" w:id="0">
    <w:p w14:paraId="46883827" w14:textId="77777777" w:rsidR="00B43834" w:rsidRDefault="00B4383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EB96" w14:textId="77777777" w:rsidR="00F316AD" w:rsidRPr="001700F2" w:rsidRDefault="00F316AD">
    <w:pPr>
      <w:pStyle w:val="En-tte"/>
    </w:pPr>
    <w:r w:rsidRPr="001700F2"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C01121" wp14:editId="395DFC93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E544A" id="Rectangle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62"/>
    <w:rsid w:val="00060D17"/>
    <w:rsid w:val="000621B7"/>
    <w:rsid w:val="0011105F"/>
    <w:rsid w:val="001271B1"/>
    <w:rsid w:val="001379C6"/>
    <w:rsid w:val="00161549"/>
    <w:rsid w:val="001700F2"/>
    <w:rsid w:val="001871FF"/>
    <w:rsid w:val="001B3172"/>
    <w:rsid w:val="001F4150"/>
    <w:rsid w:val="00250ED4"/>
    <w:rsid w:val="0029715D"/>
    <w:rsid w:val="002D10AB"/>
    <w:rsid w:val="002D6EEF"/>
    <w:rsid w:val="003B48AC"/>
    <w:rsid w:val="003D2CEC"/>
    <w:rsid w:val="003E3062"/>
    <w:rsid w:val="0040233B"/>
    <w:rsid w:val="004A195F"/>
    <w:rsid w:val="004D0355"/>
    <w:rsid w:val="004E6224"/>
    <w:rsid w:val="00521762"/>
    <w:rsid w:val="005D2581"/>
    <w:rsid w:val="00617740"/>
    <w:rsid w:val="006504B0"/>
    <w:rsid w:val="006B675C"/>
    <w:rsid w:val="006C60E6"/>
    <w:rsid w:val="0070531E"/>
    <w:rsid w:val="00815694"/>
    <w:rsid w:val="008646D5"/>
    <w:rsid w:val="00865764"/>
    <w:rsid w:val="00872B89"/>
    <w:rsid w:val="00873241"/>
    <w:rsid w:val="0089710E"/>
    <w:rsid w:val="009107BC"/>
    <w:rsid w:val="009C14A5"/>
    <w:rsid w:val="009C5086"/>
    <w:rsid w:val="009F6CE3"/>
    <w:rsid w:val="00A74E15"/>
    <w:rsid w:val="00B32D46"/>
    <w:rsid w:val="00B43834"/>
    <w:rsid w:val="00BD435D"/>
    <w:rsid w:val="00C26428"/>
    <w:rsid w:val="00C55D85"/>
    <w:rsid w:val="00C71C32"/>
    <w:rsid w:val="00C86080"/>
    <w:rsid w:val="00CD50FD"/>
    <w:rsid w:val="00CF7C06"/>
    <w:rsid w:val="00D20DA9"/>
    <w:rsid w:val="00D26A79"/>
    <w:rsid w:val="00DC148E"/>
    <w:rsid w:val="00DD5C35"/>
    <w:rsid w:val="00E07FED"/>
    <w:rsid w:val="00E10BED"/>
    <w:rsid w:val="00EA03EF"/>
    <w:rsid w:val="00EE4A81"/>
    <w:rsid w:val="00F316AD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E1D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Distinguer">
    <w:name w:val="Distinguer"/>
    <w:basedOn w:val="Policepardfau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896166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BCCBDEAB6F4A7D9357BE6371B8A8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D1A4CE-1319-40C1-8C0F-1AE343E46CC9}"/>
      </w:docPartPr>
      <w:docPartBody>
        <w:p w:rsidR="00B675E0" w:rsidRDefault="00A23DF9">
          <w:pPr>
            <w:pStyle w:val="62BCCBDEAB6F4A7D9357BE6371B8A8BB"/>
          </w:pPr>
          <w:r w:rsidRPr="001B3172">
            <w:rPr>
              <w:noProof/>
              <w:lang w:bidi="fr-FR"/>
            </w:rPr>
            <w:t>OBJECTIF</w:t>
          </w:r>
        </w:p>
      </w:docPartBody>
    </w:docPart>
    <w:docPart>
      <w:docPartPr>
        <w:name w:val="06F95CB82AED49388E68BB3CBEB075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B5C03E-4619-4BFD-932A-C3919B20D88B}"/>
      </w:docPartPr>
      <w:docPartBody>
        <w:p w:rsidR="00B675E0" w:rsidRDefault="00A23DF9">
          <w:pPr>
            <w:pStyle w:val="06F95CB82AED49388E68BB3CBEB07567"/>
          </w:pPr>
          <w:r w:rsidRPr="001B3172">
            <w:rPr>
              <w:noProof/>
              <w:lang w:bidi="fr-FR"/>
            </w:rPr>
            <w:t>ÉDUCATION</w:t>
          </w:r>
        </w:p>
      </w:docPartBody>
    </w:docPart>
    <w:docPart>
      <w:docPartPr>
        <w:name w:val="3BFCA3EC3FD8437EAB66E155CE91D8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077C5-4695-4B70-9B7A-80CBA0DA4A10}"/>
      </w:docPartPr>
      <w:docPartBody>
        <w:p w:rsidR="00B675E0" w:rsidRDefault="00A23DF9">
          <w:pPr>
            <w:pStyle w:val="3BFCA3EC3FD8437EAB66E155CE91D855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E4EBFF720D6A4B5D98097281B5C604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2F2937-6D20-486D-B056-9AB740339871}"/>
      </w:docPartPr>
      <w:docPartBody>
        <w:p w:rsidR="00B675E0" w:rsidRDefault="00A23DF9">
          <w:pPr>
            <w:pStyle w:val="E4EBFF720D6A4B5D98097281B5C60458"/>
          </w:pPr>
          <w:r w:rsidRPr="001B3172">
            <w:rPr>
              <w:noProof/>
              <w:lang w:bidi="fr-FR"/>
            </w:rPr>
            <w:t>EXPÉRIENCE</w:t>
          </w:r>
        </w:p>
      </w:docPartBody>
    </w:docPart>
    <w:docPart>
      <w:docPartPr>
        <w:name w:val="A9CF9E7275D84E4FB1CFBD363ECE7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AAF6B-E799-47A4-8F26-CDB6A3525B04}"/>
      </w:docPartPr>
      <w:docPartBody>
        <w:p w:rsidR="00B675E0" w:rsidRDefault="00757FB6" w:rsidP="00757FB6">
          <w:pPr>
            <w:pStyle w:val="A9CF9E7275D84E4FB1CFBD363ECE750B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  <w:docPart>
      <w:docPartPr>
        <w:name w:val="F29D21A69EFB41AF8100CF73AB9F07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10CDF3-18D4-478C-85B8-5050AEE9F0E2}"/>
      </w:docPartPr>
      <w:docPartBody>
        <w:p w:rsidR="00B675E0" w:rsidRDefault="00757FB6" w:rsidP="00757FB6">
          <w:pPr>
            <w:pStyle w:val="F29D21A69EFB41AF8100CF73AB9F07D1"/>
          </w:pPr>
          <w:r w:rsidRPr="001B3172">
            <w:rPr>
              <w:noProof/>
              <w:lang w:bidi="fr-FR"/>
            </w:rPr>
            <w:t>COMPÉTENCES-CLÉS</w:t>
          </w:r>
        </w:p>
      </w:docPartBody>
    </w:docPart>
    <w:docPart>
      <w:docPartPr>
        <w:name w:val="C5EB5BB8FA2846598E8C42265B0312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DBFE1A-EFB4-49C7-AF3A-984B86AFD17E}"/>
      </w:docPartPr>
      <w:docPartBody>
        <w:p w:rsidR="00B675E0" w:rsidRDefault="00757FB6" w:rsidP="00757FB6">
          <w:pPr>
            <w:pStyle w:val="C5EB5BB8FA2846598E8C42265B03129A"/>
          </w:pPr>
          <w:r w:rsidRPr="001B3172">
            <w:rPr>
              <w:rStyle w:val="Distinguer"/>
              <w:noProof/>
              <w:lang w:bidi="fr-FR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6"/>
    <w:rsid w:val="00032449"/>
    <w:rsid w:val="0033261A"/>
    <w:rsid w:val="00757FB6"/>
    <w:rsid w:val="00A23DF9"/>
    <w:rsid w:val="00A76B37"/>
    <w:rsid w:val="00B675E0"/>
    <w:rsid w:val="00F1501C"/>
    <w:rsid w:val="00F17407"/>
    <w:rsid w:val="00F6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BCCBDEAB6F4A7D9357BE6371B8A8BB">
    <w:name w:val="62BCCBDEAB6F4A7D9357BE6371B8A8BB"/>
  </w:style>
  <w:style w:type="paragraph" w:customStyle="1" w:styleId="06F95CB82AED49388E68BB3CBEB07567">
    <w:name w:val="06F95CB82AED49388E68BB3CBEB07567"/>
  </w:style>
  <w:style w:type="character" w:customStyle="1" w:styleId="Distinguer">
    <w:name w:val="Distinguer"/>
    <w:basedOn w:val="Policepardfaut"/>
    <w:uiPriority w:val="1"/>
    <w:qFormat/>
    <w:rsid w:val="00757FB6"/>
    <w:rPr>
      <w:color w:val="E97132" w:themeColor="accent2"/>
    </w:rPr>
  </w:style>
  <w:style w:type="paragraph" w:customStyle="1" w:styleId="3BFCA3EC3FD8437EAB66E155CE91D855">
    <w:name w:val="3BFCA3EC3FD8437EAB66E155CE91D855"/>
  </w:style>
  <w:style w:type="paragraph" w:customStyle="1" w:styleId="E4EBFF720D6A4B5D98097281B5C60458">
    <w:name w:val="E4EBFF720D6A4B5D98097281B5C60458"/>
  </w:style>
  <w:style w:type="paragraph" w:customStyle="1" w:styleId="A9CF9E7275D84E4FB1CFBD363ECE750B">
    <w:name w:val="A9CF9E7275D84E4FB1CFBD363ECE750B"/>
    <w:rsid w:val="00757FB6"/>
  </w:style>
  <w:style w:type="paragraph" w:customStyle="1" w:styleId="F29D21A69EFB41AF8100CF73AB9F07D1">
    <w:name w:val="F29D21A69EFB41AF8100CF73AB9F07D1"/>
    <w:rsid w:val="00757FB6"/>
  </w:style>
  <w:style w:type="paragraph" w:customStyle="1" w:styleId="C5EB5BB8FA2846598E8C42265B03129A">
    <w:name w:val="C5EB5BB8FA2846598E8C42265B03129A"/>
    <w:rsid w:val="00757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6e5e1c6-6150-4228-acaf-b37ad04a0613}" enabled="1" method="Privileged" siteId="{5a2f4072-c135-4375-b2cc-b4239f6832d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tf89616653_win32.dotx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2023-12-07T10:51:00Z</dcterms:created>
  <dcterms:modified xsi:type="dcterms:W3CDTF">2024-03-05T09:58:00Z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6574e949,638df184,44b55887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C0 - Public</vt:lpwstr>
  </property>
</Properties>
</file>