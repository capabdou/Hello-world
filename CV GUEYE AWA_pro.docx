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708"/>
        <w:gridCol w:w="3027"/>
      </w:tblGrid>
      <w:tr w:rsidR="00F316AD" w:rsidRPr="001B3172" w14:paraId="0D541BC7" w14:textId="77777777" w:rsidTr="0011105F">
        <w:trPr>
          <w:trHeight w:val="1292"/>
        </w:trPr>
        <w:tc>
          <w:tcPr>
            <w:tcW w:w="9138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69B6A1A" w14:textId="56748F23" w:rsidR="00F316AD" w:rsidRPr="001B3172" w:rsidRDefault="00161549" w:rsidP="00F316AD">
            <w:pPr>
              <w:pStyle w:val="Titre"/>
              <w:rPr>
                <w:noProof/>
              </w:rPr>
            </w:pPr>
            <w:r>
              <w:rPr>
                <w:noProof/>
              </w:rPr>
              <w:t>AWA GUEYE</w:t>
            </w:r>
          </w:p>
          <w:p w14:paraId="334230BA" w14:textId="3FD5F54D" w:rsidR="00F316AD" w:rsidRPr="001B3172" w:rsidRDefault="00865764" w:rsidP="00D20DA9">
            <w:pPr>
              <w:pStyle w:val="Sous-titre"/>
              <w:rPr>
                <w:noProof/>
              </w:rPr>
            </w:pPr>
            <w:r>
              <w:rPr>
                <w:noProof/>
              </w:rPr>
              <w:t>A</w:t>
            </w:r>
            <w:r w:rsidR="001271B1">
              <w:rPr>
                <w:noProof/>
              </w:rPr>
              <w:t>gent</w:t>
            </w:r>
            <w:r>
              <w:rPr>
                <w:noProof/>
              </w:rPr>
              <w:t xml:space="preserve"> de</w:t>
            </w:r>
            <w:r w:rsidR="001271B1">
              <w:rPr>
                <w:noProof/>
              </w:rPr>
              <w:t xml:space="preserve"> restauration</w:t>
            </w:r>
            <w:r w:rsidR="00C86080">
              <w:rPr>
                <w:noProof/>
              </w:rPr>
              <w:t xml:space="preserve"> </w:t>
            </w:r>
            <w:r>
              <w:rPr>
                <w:noProof/>
              </w:rPr>
              <w:t>en contract de professionnalisation</w:t>
            </w:r>
            <w:r w:rsidR="00F316AD" w:rsidRPr="001B3172">
              <w:rPr>
                <w:noProof/>
                <w:lang w:bidi="fr-FR"/>
              </w:rPr>
              <w:t xml:space="preserve"> </w:t>
            </w:r>
          </w:p>
        </w:tc>
      </w:tr>
      <w:tr w:rsidR="00F316AD" w:rsidRPr="001B3172" w14:paraId="61FD1F35" w14:textId="77777777" w:rsidTr="0011105F">
        <w:trPr>
          <w:trHeight w:val="735"/>
        </w:trPr>
        <w:tc>
          <w:tcPr>
            <w:tcW w:w="3403" w:type="dxa"/>
            <w:tcBorders>
              <w:top w:val="single" w:sz="24" w:space="0" w:color="BF9268" w:themeColor="accent2"/>
            </w:tcBorders>
            <w:vAlign w:val="center"/>
          </w:tcPr>
          <w:p w14:paraId="6EBA4A5A" w14:textId="2FA83861" w:rsidR="00F316AD" w:rsidRPr="001B3172" w:rsidRDefault="00161549" w:rsidP="00D20DA9">
            <w:pPr>
              <w:jc w:val="center"/>
              <w:rPr>
                <w:noProof/>
              </w:rPr>
            </w:pPr>
            <w:r w:rsidRPr="0011105F">
              <w:rPr>
                <w:noProof/>
                <w:sz w:val="22"/>
                <w:szCs w:val="22"/>
              </w:rPr>
              <w:t>34 C rue Baudouin IX</w:t>
            </w:r>
            <w:r w:rsidR="0070531E" w:rsidRPr="0011105F">
              <w:rPr>
                <w:noProof/>
                <w:sz w:val="22"/>
                <w:szCs w:val="22"/>
              </w:rPr>
              <w:t>, porte 203</w:t>
            </w:r>
            <w:r>
              <w:rPr>
                <w:noProof/>
              </w:rPr>
              <w:t xml:space="preserve"> 59650 Villeneuve d’Ascq</w:t>
            </w:r>
          </w:p>
        </w:tc>
        <w:tc>
          <w:tcPr>
            <w:tcW w:w="2708" w:type="dxa"/>
            <w:tcBorders>
              <w:top w:val="single" w:sz="24" w:space="0" w:color="BF9268" w:themeColor="accent2"/>
            </w:tcBorders>
            <w:vAlign w:val="center"/>
          </w:tcPr>
          <w:p w14:paraId="7BC34D36" w14:textId="4011BE74" w:rsidR="00F316AD" w:rsidRPr="001B3172" w:rsidRDefault="0016154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0768231172</w:t>
            </w:r>
          </w:p>
        </w:tc>
        <w:tc>
          <w:tcPr>
            <w:tcW w:w="3027" w:type="dxa"/>
            <w:tcBorders>
              <w:top w:val="single" w:sz="24" w:space="0" w:color="BF9268" w:themeColor="accent2"/>
            </w:tcBorders>
            <w:vAlign w:val="center"/>
          </w:tcPr>
          <w:p w14:paraId="0E760DD3" w14:textId="59AB8312" w:rsidR="00F316AD" w:rsidRPr="001B3172" w:rsidRDefault="0016154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Awanatou18@gmail.com</w:t>
            </w:r>
            <w:r w:rsidR="00D20DA9" w:rsidRPr="001B3172">
              <w:rPr>
                <w:noProof/>
                <w:lang w:bidi="fr-FR"/>
              </w:rPr>
              <w:t xml:space="preserve"> </w:t>
            </w:r>
          </w:p>
        </w:tc>
      </w:tr>
      <w:tr w:rsidR="00CD50FD" w:rsidRPr="001B3172" w14:paraId="6C662287" w14:textId="77777777" w:rsidTr="0011105F">
        <w:trPr>
          <w:trHeight w:val="210"/>
        </w:trPr>
        <w:tc>
          <w:tcPr>
            <w:tcW w:w="3403" w:type="dxa"/>
            <w:tcBorders>
              <w:bottom w:val="single" w:sz="18" w:space="0" w:color="BF9268" w:themeColor="accent2"/>
            </w:tcBorders>
          </w:tcPr>
          <w:p w14:paraId="46A32000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2708" w:type="dxa"/>
            <w:vMerge w:val="restart"/>
            <w:shd w:val="clear" w:color="auto" w:fill="303848" w:themeFill="accent1"/>
            <w:vAlign w:val="center"/>
          </w:tcPr>
          <w:p w14:paraId="7B0F817A" w14:textId="77777777" w:rsidR="00CD50FD" w:rsidRPr="001B3172" w:rsidRDefault="00000000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460613821"/>
                <w:placeholder>
                  <w:docPart w:val="62BCCBDEAB6F4A7D9357BE6371B8A8BB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B3172">
                  <w:rPr>
                    <w:noProof/>
                    <w:lang w:bidi="fr-FR"/>
                  </w:rPr>
                  <w:t>OBJECTIF</w:t>
                </w:r>
              </w:sdtContent>
            </w:sdt>
          </w:p>
        </w:tc>
        <w:tc>
          <w:tcPr>
            <w:tcW w:w="3027" w:type="dxa"/>
            <w:tcBorders>
              <w:bottom w:val="single" w:sz="18" w:space="0" w:color="BF9268" w:themeColor="accent2"/>
            </w:tcBorders>
          </w:tcPr>
          <w:p w14:paraId="1CE73197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4AD901C7" w14:textId="77777777" w:rsidTr="0011105F">
        <w:trPr>
          <w:trHeight w:val="210"/>
        </w:trPr>
        <w:tc>
          <w:tcPr>
            <w:tcW w:w="3403" w:type="dxa"/>
            <w:tcBorders>
              <w:top w:val="single" w:sz="18" w:space="0" w:color="BF9268" w:themeColor="accent2"/>
            </w:tcBorders>
          </w:tcPr>
          <w:p w14:paraId="2547897C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2708" w:type="dxa"/>
            <w:vMerge/>
            <w:shd w:val="clear" w:color="auto" w:fill="303848" w:themeFill="accent1"/>
            <w:vAlign w:val="center"/>
          </w:tcPr>
          <w:p w14:paraId="44721803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3027" w:type="dxa"/>
            <w:tcBorders>
              <w:top w:val="single" w:sz="18" w:space="0" w:color="BF9268" w:themeColor="accent2"/>
            </w:tcBorders>
          </w:tcPr>
          <w:p w14:paraId="68100D3E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08980AC2" w14:textId="77777777" w:rsidTr="0011105F">
        <w:trPr>
          <w:trHeight w:val="1440"/>
        </w:trPr>
        <w:tc>
          <w:tcPr>
            <w:tcW w:w="9138" w:type="dxa"/>
            <w:gridSpan w:val="3"/>
            <w:vAlign w:val="center"/>
          </w:tcPr>
          <w:p w14:paraId="0B84EC9B" w14:textId="4245F231" w:rsidR="009F6CE3" w:rsidRDefault="008646D5" w:rsidP="00BD435D">
            <w:pPr>
              <w:pStyle w:val="Texte"/>
              <w:jc w:val="both"/>
              <w:rPr>
                <w:noProof/>
              </w:rPr>
            </w:pPr>
            <w:r>
              <w:rPr>
                <w:noProof/>
              </w:rPr>
              <w:t>Apres avoir terminer une formation avec CREFO pour LIRE, ECRIRE et AGIR</w:t>
            </w:r>
            <w:r w:rsidR="009F6CE3">
              <w:rPr>
                <w:noProof/>
              </w:rPr>
              <w:t xml:space="preserve"> et ayant aquis des années d’expériences en tant que technicienne de surface</w:t>
            </w:r>
            <w:r w:rsidR="00250ED4">
              <w:rPr>
                <w:noProof/>
              </w:rPr>
              <w:t xml:space="preserve">, </w:t>
            </w:r>
            <w:r w:rsidR="009F6CE3">
              <w:rPr>
                <w:noProof/>
              </w:rPr>
              <w:t>il est temps pour moi de m’orienter vers ma passion avec le titre professionnel agent de restauration</w:t>
            </w:r>
            <w:r>
              <w:rPr>
                <w:noProof/>
              </w:rPr>
              <w:t>.</w:t>
            </w:r>
            <w:r w:rsidR="009F6CE3">
              <w:rPr>
                <w:noProof/>
              </w:rPr>
              <w:t xml:space="preserve"> Pour par la suite faire le CAP Cuisine.</w:t>
            </w:r>
            <w:r>
              <w:rPr>
                <w:noProof/>
              </w:rPr>
              <w:t xml:space="preserve"> </w:t>
            </w:r>
            <w:r w:rsidR="009F6CE3">
              <w:rPr>
                <w:noProof/>
              </w:rPr>
              <w:t>Pour atteindre cette objectif, je souhaiterai intégrer votre équipe afin d’apprendre et monter en compétences avec vous</w:t>
            </w:r>
            <w:r>
              <w:rPr>
                <w:noProof/>
              </w:rPr>
              <w:t>.</w:t>
            </w:r>
            <w:r w:rsidR="00EE4A81">
              <w:rPr>
                <w:noProof/>
              </w:rPr>
              <w:t xml:space="preserve"> Je suis motivée et rigoureuse, vous trouverez en moi une femme qui a le sens du travail.</w:t>
            </w:r>
          </w:p>
          <w:p w14:paraId="02260B9C" w14:textId="6ACE6851" w:rsidR="0040233B" w:rsidRPr="001B3172" w:rsidRDefault="008646D5" w:rsidP="00D20DA9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  <w:tr w:rsidR="00CD50FD" w:rsidRPr="001B3172" w14:paraId="26391CA4" w14:textId="77777777" w:rsidTr="0011105F">
        <w:trPr>
          <w:trHeight w:val="220"/>
        </w:trPr>
        <w:tc>
          <w:tcPr>
            <w:tcW w:w="3403" w:type="dxa"/>
            <w:vMerge w:val="restart"/>
            <w:shd w:val="clear" w:color="auto" w:fill="F2F2F2" w:themeFill="background1" w:themeFillShade="F2"/>
            <w:vAlign w:val="center"/>
          </w:tcPr>
          <w:p w14:paraId="4BE178F7" w14:textId="77777777" w:rsidR="00CD50FD" w:rsidRPr="001B3172" w:rsidRDefault="00000000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-1907296240"/>
                <w:placeholder>
                  <w:docPart w:val="06F95CB82AED49388E68BB3CBEB07567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B3172">
                  <w:rPr>
                    <w:noProof/>
                    <w:lang w:bidi="fr-FR"/>
                  </w:rPr>
                  <w:t>ÉDUCATION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908075200"/>
                <w:placeholder>
                  <w:docPart w:val="3BFCA3EC3FD8437EAB66E155CE91D855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2708" w:type="dxa"/>
            <w:vMerge w:val="restart"/>
            <w:shd w:val="clear" w:color="auto" w:fill="303848" w:themeFill="accent1"/>
            <w:vAlign w:val="center"/>
          </w:tcPr>
          <w:p w14:paraId="23EA66F3" w14:textId="77777777" w:rsidR="00CD50FD" w:rsidRPr="001B3172" w:rsidRDefault="00000000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1748876717"/>
                <w:placeholder>
                  <w:docPart w:val="E4EBFF720D6A4B5D98097281B5C60458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B3172">
                  <w:rPr>
                    <w:noProof/>
                    <w:lang w:bidi="fr-FR"/>
                  </w:rPr>
                  <w:t>EXPÉRIENCE</w:t>
                </w:r>
              </w:sdtContent>
            </w:sdt>
          </w:p>
        </w:tc>
        <w:tc>
          <w:tcPr>
            <w:tcW w:w="3027" w:type="dxa"/>
            <w:tcBorders>
              <w:bottom w:val="single" w:sz="18" w:space="0" w:color="BF9268" w:themeColor="accent2"/>
            </w:tcBorders>
          </w:tcPr>
          <w:p w14:paraId="727C50EA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1560346D" w14:textId="77777777" w:rsidTr="0011105F">
        <w:trPr>
          <w:trHeight w:val="220"/>
        </w:trPr>
        <w:tc>
          <w:tcPr>
            <w:tcW w:w="3403" w:type="dxa"/>
            <w:vMerge/>
            <w:shd w:val="clear" w:color="auto" w:fill="F2F2F2" w:themeFill="background1" w:themeFillShade="F2"/>
            <w:vAlign w:val="center"/>
          </w:tcPr>
          <w:p w14:paraId="780C8E53" w14:textId="77777777" w:rsidR="00CD50FD" w:rsidRPr="001B3172" w:rsidRDefault="00CD50FD" w:rsidP="0040233B">
            <w:pPr>
              <w:pStyle w:val="Titre2"/>
              <w:rPr>
                <w:noProof/>
              </w:rPr>
            </w:pPr>
          </w:p>
        </w:tc>
        <w:tc>
          <w:tcPr>
            <w:tcW w:w="2708" w:type="dxa"/>
            <w:vMerge/>
            <w:shd w:val="clear" w:color="auto" w:fill="303848" w:themeFill="accent1"/>
            <w:vAlign w:val="center"/>
          </w:tcPr>
          <w:p w14:paraId="14BD02B0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3027" w:type="dxa"/>
          </w:tcPr>
          <w:p w14:paraId="321CC938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3BD1F878" w14:textId="77777777" w:rsidTr="0011105F">
        <w:trPr>
          <w:trHeight w:val="3600"/>
        </w:trPr>
        <w:tc>
          <w:tcPr>
            <w:tcW w:w="3403" w:type="dxa"/>
            <w:shd w:val="clear" w:color="auto" w:fill="F2F2F2" w:themeFill="background1" w:themeFillShade="F2"/>
          </w:tcPr>
          <w:p w14:paraId="26C7ED3A" w14:textId="77777777" w:rsidR="0040233B" w:rsidRPr="001B3172" w:rsidRDefault="0040233B" w:rsidP="0040233B">
            <w:pPr>
              <w:pStyle w:val="Texte"/>
              <w:rPr>
                <w:noProof/>
              </w:rPr>
            </w:pPr>
          </w:p>
          <w:p w14:paraId="228D785A" w14:textId="720D33D7" w:rsidR="008646D5" w:rsidRPr="008646D5" w:rsidRDefault="008646D5" w:rsidP="008646D5">
            <w:pPr>
              <w:pStyle w:val="Texte"/>
              <w:rPr>
                <w:noProof/>
              </w:rPr>
            </w:pPr>
            <w:r w:rsidRPr="008646D5">
              <w:rPr>
                <w:b/>
                <w:bCs/>
                <w:noProof/>
              </w:rPr>
              <w:t>Crefo 486 heures</w:t>
            </w:r>
            <w:r>
              <w:rPr>
                <w:noProof/>
              </w:rPr>
              <w:t>: LIRE,  ECRIRE , AGIR</w:t>
            </w:r>
          </w:p>
          <w:p w14:paraId="0964DE29" w14:textId="77777777" w:rsidR="008646D5" w:rsidRDefault="008646D5" w:rsidP="00FB36FC">
            <w:pPr>
              <w:pStyle w:val="Texte"/>
              <w:rPr>
                <w:noProof/>
              </w:rPr>
            </w:pPr>
          </w:p>
          <w:p w14:paraId="1A8D5561" w14:textId="146BDF5E" w:rsidR="00D20DA9" w:rsidRDefault="008646D5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Sénégal : </w:t>
            </w:r>
            <w:r w:rsidR="00FB36FC">
              <w:rPr>
                <w:noProof/>
              </w:rPr>
              <w:t>Niveau élémentaire générale</w:t>
            </w:r>
          </w:p>
          <w:p w14:paraId="67A511E2" w14:textId="77777777" w:rsidR="002D10AB" w:rsidRPr="002D10AB" w:rsidRDefault="002D10AB" w:rsidP="008646D5">
            <w:pPr>
              <w:pStyle w:val="Texte"/>
            </w:pPr>
          </w:p>
          <w:p w14:paraId="00157479" w14:textId="77777777" w:rsidR="00872B89" w:rsidRDefault="00CF7C06" w:rsidP="0040233B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E64D23C" w14:textId="77777777" w:rsidR="00872B89" w:rsidRDefault="00872B89" w:rsidP="0040233B">
            <w:pPr>
              <w:pStyle w:val="Texte"/>
              <w:rPr>
                <w:noProof/>
              </w:rPr>
            </w:pPr>
          </w:p>
          <w:p w14:paraId="075894AC" w14:textId="77777777" w:rsidR="00D20DA9" w:rsidRDefault="00872B89" w:rsidP="0040233B">
            <w:pPr>
              <w:pStyle w:val="Texte"/>
              <w:rPr>
                <w:rStyle w:val="Distinguer"/>
                <w:noProof/>
              </w:rPr>
            </w:pPr>
            <w:r w:rsidRPr="00872B89">
              <w:rPr>
                <w:rFonts w:cs="Times New Roman (Body CS)"/>
                <w:noProof/>
                <w:color w:val="303848" w:themeColor="accent1"/>
                <w:spacing w:val="80"/>
                <w:sz w:val="24"/>
                <w:lang w:bidi="fr-FR"/>
              </w:rPr>
              <w:t>PRINCIPALES QUALITES</w:t>
            </w:r>
            <w:r>
              <w:rPr>
                <w:noProof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1326398872"/>
                <w:placeholder>
                  <w:docPart w:val="A9CF9E7275D84E4FB1CFBD363ECE750B"/>
                </w:placeholder>
                <w:temporary/>
                <w:showingPlcHdr/>
                <w15:appearance w15:val="hidden"/>
                <w:text/>
              </w:sdtPr>
              <w:sdtContent>
                <w:r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  <w:p w14:paraId="44E90CEB" w14:textId="77777777" w:rsidR="00872B89" w:rsidRDefault="00872B89" w:rsidP="00872B89"/>
          <w:p w14:paraId="2BB16677" w14:textId="77777777" w:rsidR="009C14A5" w:rsidRDefault="00872B89" w:rsidP="00872B89">
            <w:pPr>
              <w:rPr>
                <w:noProof/>
                <w:color w:val="404040" w:themeColor="text1" w:themeTint="BF"/>
                <w:sz w:val="20"/>
              </w:rPr>
            </w:pPr>
            <w:r w:rsidRPr="00872B89">
              <w:rPr>
                <w:noProof/>
                <w:color w:val="404040" w:themeColor="text1" w:themeTint="BF"/>
                <w:sz w:val="20"/>
              </w:rPr>
              <w:t>Réactif – Disponible – Autonome</w:t>
            </w:r>
          </w:p>
          <w:p w14:paraId="601477C2" w14:textId="77777777" w:rsidR="009C14A5" w:rsidRDefault="009C14A5" w:rsidP="00872B89">
            <w:pPr>
              <w:rPr>
                <w:color w:val="404040" w:themeColor="text1" w:themeTint="BF"/>
                <w:sz w:val="20"/>
              </w:rPr>
            </w:pPr>
          </w:p>
          <w:p w14:paraId="092DEA3F" w14:textId="77777777" w:rsidR="009C14A5" w:rsidRDefault="009C14A5" w:rsidP="00872B89">
            <w:pPr>
              <w:rPr>
                <w:color w:val="404040" w:themeColor="text1" w:themeTint="BF"/>
                <w:sz w:val="20"/>
              </w:rPr>
            </w:pPr>
          </w:p>
          <w:p w14:paraId="6B583A73" w14:textId="77777777" w:rsidR="009C14A5" w:rsidRDefault="009C14A5" w:rsidP="00872B89">
            <w:pPr>
              <w:rPr>
                <w:color w:val="404040" w:themeColor="text1" w:themeTint="BF"/>
                <w:sz w:val="20"/>
              </w:rPr>
            </w:pPr>
          </w:p>
          <w:p w14:paraId="409637B7" w14:textId="77777777" w:rsidR="00872B89" w:rsidRDefault="00000000" w:rsidP="00872B89">
            <w:pPr>
              <w:rPr>
                <w:rStyle w:val="Distinguer"/>
                <w:noProof/>
              </w:rPr>
            </w:pPr>
            <w:sdt>
              <w:sdtPr>
                <w:rPr>
                  <w:noProof/>
                  <w:color w:val="BF9268" w:themeColor="accent2"/>
                </w:rPr>
                <w:id w:val="1066377136"/>
                <w:placeholder>
                  <w:docPart w:val="F29D21A69EFB41AF8100CF73AB9F07D1"/>
                </w:placeholder>
                <w:temporary/>
                <w:showingPlcHdr/>
                <w15:appearance w15:val="hidden"/>
                <w:text/>
              </w:sdtPr>
              <w:sdtContent>
                <w:r w:rsidR="0011105F" w:rsidRPr="0011105F">
                  <w:rPr>
                    <w:rFonts w:cs="Times New Roman (Body CS)"/>
                    <w:noProof/>
                    <w:color w:val="303848" w:themeColor="accent1"/>
                    <w:spacing w:val="80"/>
                    <w:lang w:bidi="fr-FR"/>
                  </w:rPr>
                  <w:t>COMPÉTENCES-CLÉS</w:t>
                </w:r>
              </w:sdtContent>
            </w:sdt>
            <w:r w:rsidR="0011105F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1622227774"/>
                <w:placeholder>
                  <w:docPart w:val="C5EB5BB8FA2846598E8C42265B03129A"/>
                </w:placeholder>
                <w:temporary/>
                <w:showingPlcHdr/>
                <w15:appearance w15:val="hidden"/>
                <w:text/>
              </w:sdtPr>
              <w:sdtContent>
                <w:r w:rsidR="0011105F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  <w:p w14:paraId="185D1BF5" w14:textId="77777777" w:rsidR="0011105F" w:rsidRDefault="0011105F" w:rsidP="00872B89">
            <w:pPr>
              <w:rPr>
                <w:rStyle w:val="Distinguer"/>
              </w:rPr>
            </w:pPr>
          </w:p>
          <w:p w14:paraId="1899C529" w14:textId="77777777" w:rsidR="0011105F" w:rsidRDefault="0011105F" w:rsidP="0011105F">
            <w:pPr>
              <w:pStyle w:val="Texte"/>
              <w:rPr>
                <w:noProof/>
              </w:rPr>
            </w:pPr>
            <w:r>
              <w:rPr>
                <w:noProof/>
              </w:rPr>
              <w:t>Acceuil du client, conseil</w:t>
            </w:r>
          </w:p>
          <w:p w14:paraId="7A0EDF60" w14:textId="77777777" w:rsidR="0011105F" w:rsidRDefault="0011105F" w:rsidP="0011105F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Service auprès du client </w:t>
            </w:r>
          </w:p>
          <w:p w14:paraId="61EAE174" w14:textId="04924287" w:rsidR="0011105F" w:rsidRDefault="0011105F" w:rsidP="0011105F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Entretien des rayons </w:t>
            </w:r>
          </w:p>
          <w:p w14:paraId="5E5DAA95" w14:textId="77777777" w:rsidR="0011105F" w:rsidRPr="00C71C32" w:rsidRDefault="0011105F" w:rsidP="0011105F">
            <w:pPr>
              <w:pStyle w:val="Texte"/>
              <w:rPr>
                <w:noProof/>
              </w:rPr>
            </w:pPr>
            <w:r>
              <w:rPr>
                <w:noProof/>
              </w:rPr>
              <w:t>Rotation des produits</w:t>
            </w:r>
          </w:p>
          <w:p w14:paraId="3B112F19" w14:textId="46AEB15E" w:rsidR="0011105F" w:rsidRPr="00872B89" w:rsidRDefault="0011105F" w:rsidP="00872B89"/>
        </w:tc>
        <w:tc>
          <w:tcPr>
            <w:tcW w:w="5735" w:type="dxa"/>
            <w:gridSpan w:val="2"/>
            <w:vAlign w:val="center"/>
          </w:tcPr>
          <w:p w14:paraId="1833640F" w14:textId="77777777" w:rsidR="00B32D46" w:rsidRDefault="00B32D46" w:rsidP="00B32D46">
            <w:pPr>
              <w:pStyle w:val="SmallText"/>
              <w:rPr>
                <w:noProof/>
              </w:rPr>
            </w:pPr>
          </w:p>
          <w:p w14:paraId="6EF14EC9" w14:textId="5317F995" w:rsidR="002D10AB" w:rsidRPr="001B3172" w:rsidRDefault="002D10AB" w:rsidP="002D10AB">
            <w:pPr>
              <w:pStyle w:val="SmallText"/>
              <w:rPr>
                <w:noProof/>
              </w:rPr>
            </w:pPr>
            <w:r>
              <w:rPr>
                <w:noProof/>
              </w:rPr>
              <w:t>2020 – 2022 SAMSIC II</w:t>
            </w:r>
          </w:p>
          <w:p w14:paraId="3A6877FF" w14:textId="77777777" w:rsidR="002D10AB" w:rsidRDefault="002D10AB" w:rsidP="002D10AB">
            <w:pPr>
              <w:pStyle w:val="Texte"/>
              <w:rPr>
                <w:noProof/>
              </w:rPr>
            </w:pPr>
            <w:r w:rsidRPr="00FB36FC">
              <w:rPr>
                <w:b/>
                <w:bCs/>
                <w:noProof/>
              </w:rPr>
              <w:t>Technici</w:t>
            </w:r>
            <w:r>
              <w:rPr>
                <w:b/>
                <w:bCs/>
                <w:noProof/>
              </w:rPr>
              <w:t>e</w:t>
            </w:r>
            <w:r w:rsidRPr="00FB36FC">
              <w:rPr>
                <w:b/>
                <w:bCs/>
                <w:noProof/>
              </w:rPr>
              <w:t>nne de surface</w:t>
            </w:r>
            <w:r w:rsidRPr="001B3172">
              <w:rPr>
                <w:noProof/>
                <w:color w:val="BE9268"/>
                <w:lang w:bidi="fr-FR"/>
              </w:rPr>
              <w:t xml:space="preserve"> • </w:t>
            </w:r>
            <w:r>
              <w:rPr>
                <w:noProof/>
              </w:rPr>
              <w:t>nettoyer et laver les sols et les vitres, dépoussiérer le mobilier, aérer les locaux et les dépolluer</w:t>
            </w:r>
          </w:p>
          <w:p w14:paraId="23181BDA" w14:textId="77777777" w:rsidR="002D10AB" w:rsidRDefault="002D10AB" w:rsidP="00B32D46">
            <w:pPr>
              <w:pStyle w:val="SmallText"/>
              <w:rPr>
                <w:noProof/>
              </w:rPr>
            </w:pPr>
          </w:p>
          <w:p w14:paraId="1F9CAAFB" w14:textId="187D89B1" w:rsidR="00B32D46" w:rsidRPr="001B3172" w:rsidRDefault="00B32D46" w:rsidP="00B32D46">
            <w:pPr>
              <w:pStyle w:val="SmallText"/>
              <w:rPr>
                <w:noProof/>
              </w:rPr>
            </w:pPr>
            <w:r>
              <w:rPr>
                <w:noProof/>
              </w:rPr>
              <w:t>2018 – 2021 ART’PROPRETE</w:t>
            </w:r>
          </w:p>
          <w:p w14:paraId="7D0A1904" w14:textId="7AA7DF1E" w:rsidR="00CF7C06" w:rsidRDefault="002D10AB" w:rsidP="00D20DA9">
            <w:pPr>
              <w:pStyle w:val="Texte"/>
              <w:rPr>
                <w:noProof/>
              </w:rPr>
            </w:pPr>
            <w:r w:rsidRPr="002D10AB">
              <w:rPr>
                <w:b/>
                <w:bCs/>
                <w:noProof/>
                <w:lang w:bidi="fr-FR"/>
              </w:rPr>
              <w:t>Femme de chambre</w:t>
            </w:r>
            <w:r w:rsidR="00B32D46" w:rsidRPr="001B3172">
              <w:rPr>
                <w:noProof/>
                <w:color w:val="BE9268"/>
                <w:lang w:bidi="fr-FR"/>
              </w:rPr>
              <w:t xml:space="preserve"> • </w:t>
            </w:r>
            <w:r>
              <w:rPr>
                <w:noProof/>
              </w:rPr>
              <w:t>Approvisionner un chariot de ménage/chariot de linge, désinfecter et décontaminer un équiement, controler la conformiter d’un équiment, d’une machine, d’une installaion</w:t>
            </w:r>
          </w:p>
          <w:p w14:paraId="2787A2E6" w14:textId="63A2F126" w:rsidR="0040233B" w:rsidRPr="001B3172" w:rsidRDefault="00D20DA9" w:rsidP="00D20DA9">
            <w:pPr>
              <w:pStyle w:val="Texte"/>
              <w:rPr>
                <w:noProof/>
                <w:sz w:val="21"/>
              </w:rPr>
            </w:pPr>
            <w:r w:rsidRPr="001B3172">
              <w:rPr>
                <w:noProof/>
                <w:sz w:val="21"/>
                <w:lang w:bidi="fr-FR"/>
              </w:rPr>
              <w:t xml:space="preserve">  </w:t>
            </w:r>
          </w:p>
          <w:p w14:paraId="68F74248" w14:textId="3B33DE4B" w:rsidR="00B32D46" w:rsidRPr="001B3172" w:rsidRDefault="00B32D46" w:rsidP="00B32D46">
            <w:pPr>
              <w:pStyle w:val="SmallText"/>
              <w:rPr>
                <w:noProof/>
              </w:rPr>
            </w:pPr>
            <w:r>
              <w:rPr>
                <w:noProof/>
              </w:rPr>
              <w:t>2020 – 2021 SAM</w:t>
            </w:r>
            <w:r w:rsidR="00872B89">
              <w:rPr>
                <w:noProof/>
              </w:rPr>
              <w:t>SIC</w:t>
            </w:r>
            <w:r>
              <w:rPr>
                <w:noProof/>
              </w:rPr>
              <w:t xml:space="preserve"> II</w:t>
            </w:r>
          </w:p>
          <w:p w14:paraId="5EC2CDE9" w14:textId="2B40B708" w:rsidR="009C14A5" w:rsidRDefault="00B32D46" w:rsidP="009C14A5">
            <w:pPr>
              <w:pStyle w:val="Texte"/>
              <w:rPr>
                <w:noProof/>
              </w:rPr>
            </w:pPr>
            <w:r w:rsidRPr="00FB36FC">
              <w:rPr>
                <w:b/>
                <w:bCs/>
                <w:noProof/>
              </w:rPr>
              <w:t>Technici</w:t>
            </w:r>
            <w:r>
              <w:rPr>
                <w:b/>
                <w:bCs/>
                <w:noProof/>
              </w:rPr>
              <w:t>e</w:t>
            </w:r>
            <w:r w:rsidRPr="00FB36FC">
              <w:rPr>
                <w:b/>
                <w:bCs/>
                <w:noProof/>
              </w:rPr>
              <w:t>nne de surface</w:t>
            </w:r>
            <w:r w:rsidRPr="001B3172">
              <w:rPr>
                <w:noProof/>
                <w:color w:val="BE9268"/>
                <w:lang w:bidi="fr-FR"/>
              </w:rPr>
              <w:t xml:space="preserve"> • </w:t>
            </w:r>
            <w:r w:rsidR="009C14A5">
              <w:rPr>
                <w:noProof/>
              </w:rPr>
              <w:t>nettoyer et laver les sols et les vitres, dépoussiérer le mobilier, aérer les locaux et les dépolluer</w:t>
            </w:r>
          </w:p>
          <w:p w14:paraId="1AA96F19" w14:textId="77562262" w:rsidR="00B32D46" w:rsidRDefault="00B32D46" w:rsidP="00B32D46"/>
          <w:p w14:paraId="351A962C" w14:textId="6297A7CA" w:rsidR="00B32D46" w:rsidRPr="001B3172" w:rsidRDefault="00B32D46" w:rsidP="00B32D46">
            <w:pPr>
              <w:pStyle w:val="SmallText"/>
              <w:rPr>
                <w:noProof/>
              </w:rPr>
            </w:pPr>
            <w:r>
              <w:rPr>
                <w:noProof/>
              </w:rPr>
              <w:t>20</w:t>
            </w:r>
            <w:r w:rsidR="008646D5">
              <w:rPr>
                <w:noProof/>
              </w:rPr>
              <w:t>09</w:t>
            </w:r>
            <w:r>
              <w:rPr>
                <w:noProof/>
              </w:rPr>
              <w:t xml:space="preserve"> -2016 </w:t>
            </w:r>
            <w:r w:rsidR="002D10AB">
              <w:rPr>
                <w:noProof/>
              </w:rPr>
              <w:t>Coiffeuse</w:t>
            </w:r>
            <w:r>
              <w:rPr>
                <w:noProof/>
              </w:rPr>
              <w:t xml:space="preserve"> (Dakar - Sénégal)</w:t>
            </w:r>
          </w:p>
          <w:p w14:paraId="2114F399" w14:textId="79B4C03F" w:rsidR="0040233B" w:rsidRPr="001B3172" w:rsidRDefault="0040233B" w:rsidP="002D10AB">
            <w:pPr>
              <w:pStyle w:val="Texte"/>
              <w:rPr>
                <w:noProof/>
              </w:rPr>
            </w:pPr>
          </w:p>
        </w:tc>
      </w:tr>
      <w:tr w:rsidR="00873241" w:rsidRPr="001B3172" w14:paraId="08091542" w14:textId="77777777" w:rsidTr="0011105F">
        <w:trPr>
          <w:trHeight w:val="220"/>
        </w:trPr>
        <w:tc>
          <w:tcPr>
            <w:tcW w:w="3403" w:type="dxa"/>
            <w:vMerge w:val="restart"/>
            <w:shd w:val="clear" w:color="auto" w:fill="F2F2F2" w:themeFill="background1" w:themeFillShade="F2"/>
            <w:vAlign w:val="center"/>
          </w:tcPr>
          <w:p w14:paraId="72D33D21" w14:textId="77777777" w:rsidR="0011105F" w:rsidRPr="00C71C32" w:rsidRDefault="0011105F" w:rsidP="0011105F">
            <w:pPr>
              <w:pStyle w:val="Texte"/>
              <w:rPr>
                <w:noProof/>
              </w:rPr>
            </w:pPr>
            <w:bookmarkStart w:id="0" w:name="_Hlk74341801"/>
            <w:r>
              <w:rPr>
                <w:noProof/>
              </w:rPr>
              <w:t>Inventaire</w:t>
            </w:r>
          </w:p>
          <w:p w14:paraId="0135DCCE" w14:textId="5C67F85A" w:rsidR="00873241" w:rsidRPr="001B3172" w:rsidRDefault="00873241" w:rsidP="00D20DA9">
            <w:pPr>
              <w:pStyle w:val="Titre2"/>
              <w:rPr>
                <w:noProof/>
              </w:rPr>
            </w:pPr>
          </w:p>
        </w:tc>
        <w:tc>
          <w:tcPr>
            <w:tcW w:w="2708" w:type="dxa"/>
            <w:vMerge w:val="restart"/>
            <w:shd w:val="clear" w:color="auto" w:fill="303848" w:themeFill="accent1"/>
            <w:vAlign w:val="center"/>
          </w:tcPr>
          <w:p w14:paraId="0A6469B6" w14:textId="545B0102" w:rsidR="00873241" w:rsidRPr="001B3172" w:rsidRDefault="00873241" w:rsidP="00D20DA9">
            <w:pPr>
              <w:pStyle w:val="Titre1"/>
              <w:rPr>
                <w:noProof/>
              </w:rPr>
            </w:pPr>
            <w:r>
              <w:rPr>
                <w:noProof/>
              </w:rPr>
              <w:t>DIVERS</w:t>
            </w:r>
            <w:r w:rsidRPr="001B3172">
              <w:rPr>
                <w:noProof/>
                <w:lang w:bidi="fr-FR"/>
              </w:rPr>
              <w:t xml:space="preserve"> </w:t>
            </w:r>
          </w:p>
        </w:tc>
        <w:tc>
          <w:tcPr>
            <w:tcW w:w="3027" w:type="dxa"/>
            <w:tcBorders>
              <w:bottom w:val="single" w:sz="18" w:space="0" w:color="BF9268" w:themeColor="accent2"/>
            </w:tcBorders>
          </w:tcPr>
          <w:p w14:paraId="4938184D" w14:textId="77777777" w:rsidR="00873241" w:rsidRPr="001B3172" w:rsidRDefault="00873241">
            <w:pPr>
              <w:rPr>
                <w:noProof/>
              </w:rPr>
            </w:pPr>
          </w:p>
        </w:tc>
      </w:tr>
      <w:tr w:rsidR="00873241" w:rsidRPr="001B3172" w14:paraId="3654EEC6" w14:textId="77777777" w:rsidTr="0011105F">
        <w:trPr>
          <w:trHeight w:val="220"/>
        </w:trPr>
        <w:tc>
          <w:tcPr>
            <w:tcW w:w="3403" w:type="dxa"/>
            <w:vMerge/>
            <w:shd w:val="clear" w:color="auto" w:fill="F2F2F2" w:themeFill="background1" w:themeFillShade="F2"/>
            <w:vAlign w:val="center"/>
          </w:tcPr>
          <w:p w14:paraId="5F814783" w14:textId="77777777" w:rsidR="00873241" w:rsidRPr="001B3172" w:rsidRDefault="00873241" w:rsidP="00CD50FD">
            <w:pPr>
              <w:pStyle w:val="Titre2"/>
              <w:rPr>
                <w:noProof/>
                <w:spacing w:val="32"/>
              </w:rPr>
            </w:pPr>
          </w:p>
        </w:tc>
        <w:tc>
          <w:tcPr>
            <w:tcW w:w="2708" w:type="dxa"/>
            <w:vMerge/>
            <w:shd w:val="clear" w:color="auto" w:fill="303848" w:themeFill="accent1"/>
            <w:vAlign w:val="center"/>
          </w:tcPr>
          <w:p w14:paraId="7DA151D1" w14:textId="77777777" w:rsidR="00873241" w:rsidRPr="001B3172" w:rsidRDefault="00873241" w:rsidP="00CD50FD">
            <w:pPr>
              <w:pStyle w:val="Titre1"/>
              <w:rPr>
                <w:noProof/>
              </w:rPr>
            </w:pPr>
          </w:p>
        </w:tc>
        <w:tc>
          <w:tcPr>
            <w:tcW w:w="3027" w:type="dxa"/>
          </w:tcPr>
          <w:p w14:paraId="30CCA7FA" w14:textId="77777777" w:rsidR="00873241" w:rsidRPr="001B3172" w:rsidRDefault="00873241">
            <w:pPr>
              <w:rPr>
                <w:noProof/>
              </w:rPr>
            </w:pPr>
          </w:p>
        </w:tc>
      </w:tr>
      <w:tr w:rsidR="00873241" w:rsidRPr="001B3172" w14:paraId="5DB77101" w14:textId="77777777" w:rsidTr="0011105F">
        <w:trPr>
          <w:trHeight w:val="1728"/>
        </w:trPr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20AAF8CE" w14:textId="4D7A8299" w:rsidR="00873241" w:rsidRPr="00C71C32" w:rsidRDefault="00873241" w:rsidP="00C71C32"/>
          <w:p w14:paraId="42C12163" w14:textId="77777777" w:rsidR="00873241" w:rsidRPr="001B3172" w:rsidRDefault="00873241" w:rsidP="00CD50FD">
            <w:pPr>
              <w:pStyle w:val="Texte"/>
              <w:rPr>
                <w:noProof/>
              </w:rPr>
            </w:pPr>
          </w:p>
        </w:tc>
        <w:tc>
          <w:tcPr>
            <w:tcW w:w="5735" w:type="dxa"/>
            <w:gridSpan w:val="2"/>
            <w:vAlign w:val="center"/>
          </w:tcPr>
          <w:p w14:paraId="42429A58" w14:textId="77777777" w:rsidR="00873241" w:rsidRDefault="00873241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>Goût du contact</w:t>
            </w:r>
          </w:p>
          <w:p w14:paraId="1027FC09" w14:textId="77777777" w:rsidR="00873241" w:rsidRDefault="00873241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Dynamique </w:t>
            </w:r>
          </w:p>
          <w:p w14:paraId="68FCA57B" w14:textId="77777777" w:rsidR="00873241" w:rsidRDefault="00873241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>Sérieuse et efficace</w:t>
            </w:r>
          </w:p>
          <w:p w14:paraId="3F655313" w14:textId="77777777" w:rsidR="00873241" w:rsidRPr="00FB36FC" w:rsidRDefault="00873241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Souriante et attentionné </w:t>
            </w:r>
          </w:p>
          <w:p w14:paraId="0047CE06" w14:textId="77777777" w:rsidR="00873241" w:rsidRPr="001B3172" w:rsidRDefault="00873241" w:rsidP="00CD50FD">
            <w:pPr>
              <w:pStyle w:val="Texte"/>
              <w:rPr>
                <w:noProof/>
              </w:rPr>
            </w:pPr>
          </w:p>
        </w:tc>
      </w:tr>
      <w:bookmarkEnd w:id="0"/>
    </w:tbl>
    <w:p w14:paraId="59E24E1D" w14:textId="77777777" w:rsidR="00C55D85" w:rsidRPr="001B3172" w:rsidRDefault="00C55D85">
      <w:pPr>
        <w:rPr>
          <w:noProof/>
        </w:rPr>
      </w:pPr>
    </w:p>
    <w:sectPr w:rsidR="00C55D85" w:rsidRPr="001B3172" w:rsidSect="00DC148E">
      <w:headerReference w:type="default" r:id="rId9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E2F1" w14:textId="77777777" w:rsidR="00DC148E" w:rsidRDefault="00DC148E" w:rsidP="00F316AD">
      <w:r>
        <w:separator/>
      </w:r>
    </w:p>
  </w:endnote>
  <w:endnote w:type="continuationSeparator" w:id="0">
    <w:p w14:paraId="21FA0BBE" w14:textId="77777777" w:rsidR="00DC148E" w:rsidRDefault="00DC148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8248" w14:textId="77777777" w:rsidR="00DC148E" w:rsidRDefault="00DC148E" w:rsidP="00F316AD">
      <w:r>
        <w:separator/>
      </w:r>
    </w:p>
  </w:footnote>
  <w:footnote w:type="continuationSeparator" w:id="0">
    <w:p w14:paraId="24F43FAA" w14:textId="77777777" w:rsidR="00DC148E" w:rsidRDefault="00DC148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EB96" w14:textId="77777777" w:rsidR="00F316AD" w:rsidRPr="001700F2" w:rsidRDefault="00F316AD">
    <w:pPr>
      <w:pStyle w:val="En-tte"/>
    </w:pPr>
    <w:r w:rsidRPr="001700F2"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C01121" wp14:editId="395DFC93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E544A" id="Rectangle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62"/>
    <w:rsid w:val="00060D17"/>
    <w:rsid w:val="000621B7"/>
    <w:rsid w:val="0011105F"/>
    <w:rsid w:val="001271B1"/>
    <w:rsid w:val="00161549"/>
    <w:rsid w:val="001700F2"/>
    <w:rsid w:val="001871FF"/>
    <w:rsid w:val="001B3172"/>
    <w:rsid w:val="001F4150"/>
    <w:rsid w:val="00250ED4"/>
    <w:rsid w:val="0029715D"/>
    <w:rsid w:val="002D10AB"/>
    <w:rsid w:val="002D6EEF"/>
    <w:rsid w:val="003D2CEC"/>
    <w:rsid w:val="003E3062"/>
    <w:rsid w:val="0040233B"/>
    <w:rsid w:val="004A195F"/>
    <w:rsid w:val="004D0355"/>
    <w:rsid w:val="004E6224"/>
    <w:rsid w:val="00521762"/>
    <w:rsid w:val="005D2581"/>
    <w:rsid w:val="00617740"/>
    <w:rsid w:val="006504B0"/>
    <w:rsid w:val="006C60E6"/>
    <w:rsid w:val="0070531E"/>
    <w:rsid w:val="00815694"/>
    <w:rsid w:val="008646D5"/>
    <w:rsid w:val="00865764"/>
    <w:rsid w:val="00872B89"/>
    <w:rsid w:val="00873241"/>
    <w:rsid w:val="0089710E"/>
    <w:rsid w:val="009C14A5"/>
    <w:rsid w:val="009C5086"/>
    <w:rsid w:val="009F6CE3"/>
    <w:rsid w:val="00A74E15"/>
    <w:rsid w:val="00B32D46"/>
    <w:rsid w:val="00BD435D"/>
    <w:rsid w:val="00C55D85"/>
    <w:rsid w:val="00C71C32"/>
    <w:rsid w:val="00C86080"/>
    <w:rsid w:val="00CD50FD"/>
    <w:rsid w:val="00CF7C06"/>
    <w:rsid w:val="00D20DA9"/>
    <w:rsid w:val="00D26A79"/>
    <w:rsid w:val="00DC148E"/>
    <w:rsid w:val="00DD5C35"/>
    <w:rsid w:val="00E07FED"/>
    <w:rsid w:val="00E10BED"/>
    <w:rsid w:val="00EA03EF"/>
    <w:rsid w:val="00EE4A81"/>
    <w:rsid w:val="00F316AD"/>
    <w:rsid w:val="00F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E1D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0DA9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0DA9"/>
    <w:rPr>
      <w:color w:val="000000" w:themeColor="text1"/>
    </w:rPr>
  </w:style>
  <w:style w:type="table" w:styleId="Grilledutableau">
    <w:name w:val="Table Grid"/>
    <w:basedOn w:val="Tableau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reCar">
    <w:name w:val="Titre Car"/>
    <w:basedOn w:val="Policepardfaut"/>
    <w:link w:val="Titre"/>
    <w:rsid w:val="00D20DA9"/>
    <w:rPr>
      <w:rFonts w:cs="Times New Roman (Body CS)"/>
      <w:color w:val="303848" w:themeColor="accent1"/>
      <w:spacing w:val="80"/>
      <w:sz w:val="52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ous-titreCar">
    <w:name w:val="Sous-titre Car"/>
    <w:basedOn w:val="Policepardfaut"/>
    <w:link w:val="Sous-titr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itre1Car">
    <w:name w:val="Titre 1 Car"/>
    <w:basedOn w:val="Policepardfaut"/>
    <w:link w:val="Titre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e">
    <w:name w:val="Texte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D20DA9"/>
    <w:rPr>
      <w:color w:val="808080"/>
    </w:rPr>
  </w:style>
  <w:style w:type="character" w:customStyle="1" w:styleId="Distinguer">
    <w:name w:val="Distinguer"/>
    <w:basedOn w:val="Policepardfau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896166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BCCBDEAB6F4A7D9357BE6371B8A8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D1A4CE-1319-40C1-8C0F-1AE343E46CC9}"/>
      </w:docPartPr>
      <w:docPartBody>
        <w:p w:rsidR="00B675E0" w:rsidRDefault="00A23DF9">
          <w:pPr>
            <w:pStyle w:val="62BCCBDEAB6F4A7D9357BE6371B8A8BB"/>
          </w:pPr>
          <w:r w:rsidRPr="001B3172">
            <w:rPr>
              <w:noProof/>
              <w:lang w:bidi="fr-FR"/>
            </w:rPr>
            <w:t>OBJECTIF</w:t>
          </w:r>
        </w:p>
      </w:docPartBody>
    </w:docPart>
    <w:docPart>
      <w:docPartPr>
        <w:name w:val="06F95CB82AED49388E68BB3CBEB075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B5C03E-4619-4BFD-932A-C3919B20D88B}"/>
      </w:docPartPr>
      <w:docPartBody>
        <w:p w:rsidR="00B675E0" w:rsidRDefault="00A23DF9">
          <w:pPr>
            <w:pStyle w:val="06F95CB82AED49388E68BB3CBEB07567"/>
          </w:pPr>
          <w:r w:rsidRPr="001B3172">
            <w:rPr>
              <w:noProof/>
              <w:lang w:bidi="fr-FR"/>
            </w:rPr>
            <w:t>ÉDUCATION</w:t>
          </w:r>
        </w:p>
      </w:docPartBody>
    </w:docPart>
    <w:docPart>
      <w:docPartPr>
        <w:name w:val="3BFCA3EC3FD8437EAB66E155CE91D8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7077C5-4695-4B70-9B7A-80CBA0DA4A10}"/>
      </w:docPartPr>
      <w:docPartBody>
        <w:p w:rsidR="00B675E0" w:rsidRDefault="00A23DF9">
          <w:pPr>
            <w:pStyle w:val="3BFCA3EC3FD8437EAB66E155CE91D855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  <w:docPart>
      <w:docPartPr>
        <w:name w:val="E4EBFF720D6A4B5D98097281B5C604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2F2937-6D20-486D-B056-9AB740339871}"/>
      </w:docPartPr>
      <w:docPartBody>
        <w:p w:rsidR="00B675E0" w:rsidRDefault="00A23DF9">
          <w:pPr>
            <w:pStyle w:val="E4EBFF720D6A4B5D98097281B5C60458"/>
          </w:pPr>
          <w:r w:rsidRPr="001B3172">
            <w:rPr>
              <w:noProof/>
              <w:lang w:bidi="fr-FR"/>
            </w:rPr>
            <w:t>EXPÉRIENCE</w:t>
          </w:r>
        </w:p>
      </w:docPartBody>
    </w:docPart>
    <w:docPart>
      <w:docPartPr>
        <w:name w:val="A9CF9E7275D84E4FB1CFBD363ECE75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AAF6B-E799-47A4-8F26-CDB6A3525B04}"/>
      </w:docPartPr>
      <w:docPartBody>
        <w:p w:rsidR="00B675E0" w:rsidRDefault="00757FB6" w:rsidP="00757FB6">
          <w:pPr>
            <w:pStyle w:val="A9CF9E7275D84E4FB1CFBD363ECE750B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  <w:docPart>
      <w:docPartPr>
        <w:name w:val="F29D21A69EFB41AF8100CF73AB9F07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10CDF3-18D4-478C-85B8-5050AEE9F0E2}"/>
      </w:docPartPr>
      <w:docPartBody>
        <w:p w:rsidR="00B675E0" w:rsidRDefault="00757FB6" w:rsidP="00757FB6">
          <w:pPr>
            <w:pStyle w:val="F29D21A69EFB41AF8100CF73AB9F07D1"/>
          </w:pPr>
          <w:r w:rsidRPr="001B3172">
            <w:rPr>
              <w:noProof/>
              <w:lang w:bidi="fr-FR"/>
            </w:rPr>
            <w:t>COMPÉTENCES-CLÉS</w:t>
          </w:r>
        </w:p>
      </w:docPartBody>
    </w:docPart>
    <w:docPart>
      <w:docPartPr>
        <w:name w:val="C5EB5BB8FA2846598E8C42265B0312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DBFE1A-EFB4-49C7-AF3A-984B86AFD17E}"/>
      </w:docPartPr>
      <w:docPartBody>
        <w:p w:rsidR="00B675E0" w:rsidRDefault="00757FB6" w:rsidP="00757FB6">
          <w:pPr>
            <w:pStyle w:val="C5EB5BB8FA2846598E8C42265B03129A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6"/>
    <w:rsid w:val="00032449"/>
    <w:rsid w:val="0033261A"/>
    <w:rsid w:val="00757FB6"/>
    <w:rsid w:val="00A23DF9"/>
    <w:rsid w:val="00B675E0"/>
    <w:rsid w:val="00F1501C"/>
    <w:rsid w:val="00F6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BCCBDEAB6F4A7D9357BE6371B8A8BB">
    <w:name w:val="62BCCBDEAB6F4A7D9357BE6371B8A8BB"/>
  </w:style>
  <w:style w:type="paragraph" w:customStyle="1" w:styleId="06F95CB82AED49388E68BB3CBEB07567">
    <w:name w:val="06F95CB82AED49388E68BB3CBEB07567"/>
  </w:style>
  <w:style w:type="character" w:customStyle="1" w:styleId="Distinguer">
    <w:name w:val="Distinguer"/>
    <w:basedOn w:val="Policepardfaut"/>
    <w:uiPriority w:val="1"/>
    <w:qFormat/>
    <w:rsid w:val="00757FB6"/>
    <w:rPr>
      <w:color w:val="ED7D31" w:themeColor="accent2"/>
    </w:rPr>
  </w:style>
  <w:style w:type="paragraph" w:customStyle="1" w:styleId="3BFCA3EC3FD8437EAB66E155CE91D855">
    <w:name w:val="3BFCA3EC3FD8437EAB66E155CE91D855"/>
  </w:style>
  <w:style w:type="paragraph" w:customStyle="1" w:styleId="E4EBFF720D6A4B5D98097281B5C60458">
    <w:name w:val="E4EBFF720D6A4B5D98097281B5C60458"/>
  </w:style>
  <w:style w:type="paragraph" w:customStyle="1" w:styleId="A9CF9E7275D84E4FB1CFBD363ECE750B">
    <w:name w:val="A9CF9E7275D84E4FB1CFBD363ECE750B"/>
    <w:rsid w:val="00757FB6"/>
  </w:style>
  <w:style w:type="paragraph" w:customStyle="1" w:styleId="F29D21A69EFB41AF8100CF73AB9F07D1">
    <w:name w:val="F29D21A69EFB41AF8100CF73AB9F07D1"/>
    <w:rsid w:val="00757FB6"/>
  </w:style>
  <w:style w:type="paragraph" w:customStyle="1" w:styleId="C5EB5BB8FA2846598E8C42265B03129A">
    <w:name w:val="C5EB5BB8FA2846598E8C42265B03129A"/>
    <w:rsid w:val="00757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tf89616653_win32.dotx</Template>
  <TotalTime>0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2023-12-07T10:51:00Z</dcterms:created>
  <dcterms:modified xsi:type="dcterms:W3CDTF">2024-02-19T11:25:00Z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